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49C0F" w14:textId="77777777" w:rsidR="00952F7D" w:rsidRPr="00581D79" w:rsidRDefault="00DF198B" w:rsidP="00DF198B">
      <w:pPr>
        <w:pStyle w:val="GraphicAnchor"/>
      </w:pPr>
      <w:r w:rsidRPr="00581D79">
        <w:rPr>
          <w:noProof/>
          <w:lang w:eastAsia="en-AU"/>
        </w:rPr>
        <w:drawing>
          <wp:anchor distT="0" distB="0" distL="114300" distR="114300" simplePos="0" relativeHeight="251658240" behindDoc="1" locked="0" layoutInCell="1" allowOverlap="1" wp14:anchorId="40F3261B" wp14:editId="4B09BA3E">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581D79" w:rsidRPr="00581D79" w14:paraId="270C5212" w14:textId="77777777" w:rsidTr="00185F4A">
        <w:trPr>
          <w:trHeight w:val="1083"/>
        </w:trPr>
        <w:tc>
          <w:tcPr>
            <w:tcW w:w="10790" w:type="dxa"/>
            <w:gridSpan w:val="9"/>
          </w:tcPr>
          <w:p w14:paraId="7D43A48B" w14:textId="77777777" w:rsidR="00DF198B" w:rsidRPr="00581D79" w:rsidRDefault="00DF198B"/>
        </w:tc>
      </w:tr>
      <w:tr w:rsidR="00581D79" w:rsidRPr="00581D79" w14:paraId="69040C99" w14:textId="77777777" w:rsidTr="00185F4A">
        <w:trPr>
          <w:trHeight w:val="1068"/>
        </w:trPr>
        <w:tc>
          <w:tcPr>
            <w:tcW w:w="1198" w:type="dxa"/>
            <w:gridSpan w:val="2"/>
            <w:tcBorders>
              <w:right w:val="single" w:sz="18" w:space="0" w:color="476166" w:themeColor="accent1"/>
            </w:tcBorders>
          </w:tcPr>
          <w:p w14:paraId="1EB553D5" w14:textId="77777777" w:rsidR="00DF198B" w:rsidRPr="00581D79"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D5DDD4F" w14:textId="52EFB119" w:rsidR="00DF198B" w:rsidRPr="002B5F4D" w:rsidRDefault="005439A3" w:rsidP="00874FE7">
            <w:pPr>
              <w:pStyle w:val="Heading1"/>
              <w:rPr>
                <w:rFonts w:asciiTheme="minorHAnsi" w:hAnsiTheme="minorHAnsi"/>
                <w:color w:val="auto"/>
              </w:rPr>
            </w:pPr>
            <w:r w:rsidRPr="002B5F4D">
              <w:rPr>
                <w:rFonts w:asciiTheme="minorHAnsi" w:hAnsiTheme="minorHAnsi"/>
                <w:color w:val="auto"/>
              </w:rPr>
              <w:t>Savish –</w:t>
            </w:r>
            <w:r w:rsidR="00995E6F">
              <w:rPr>
                <w:rFonts w:asciiTheme="minorHAnsi" w:hAnsiTheme="minorHAnsi"/>
                <w:color w:val="auto"/>
              </w:rPr>
              <w:t>A</w:t>
            </w:r>
            <w:r w:rsidRPr="002B5F4D">
              <w:rPr>
                <w:rFonts w:asciiTheme="minorHAnsi" w:hAnsiTheme="minorHAnsi"/>
                <w:color w:val="auto"/>
              </w:rPr>
              <w:t xml:space="preserve"> Multipage Responsive Website </w:t>
            </w:r>
          </w:p>
        </w:tc>
        <w:tc>
          <w:tcPr>
            <w:tcW w:w="1199" w:type="dxa"/>
            <w:gridSpan w:val="2"/>
            <w:tcBorders>
              <w:left w:val="single" w:sz="18" w:space="0" w:color="476166" w:themeColor="accent1"/>
            </w:tcBorders>
          </w:tcPr>
          <w:p w14:paraId="04FFEBC1" w14:textId="77777777" w:rsidR="00DF198B" w:rsidRPr="00581D79" w:rsidRDefault="00DF198B"/>
        </w:tc>
      </w:tr>
      <w:tr w:rsidR="00581D79" w:rsidRPr="00581D79" w14:paraId="15E33AFB" w14:textId="77777777" w:rsidTr="00185F4A">
        <w:trPr>
          <w:trHeight w:val="1837"/>
        </w:trPr>
        <w:tc>
          <w:tcPr>
            <w:tcW w:w="1170" w:type="dxa"/>
          </w:tcPr>
          <w:p w14:paraId="5B644058" w14:textId="77777777" w:rsidR="00DF198B" w:rsidRPr="00581D79" w:rsidRDefault="00DF198B"/>
        </w:tc>
        <w:tc>
          <w:tcPr>
            <w:tcW w:w="8460" w:type="dxa"/>
            <w:gridSpan w:val="7"/>
          </w:tcPr>
          <w:p w14:paraId="300545FD" w14:textId="77777777" w:rsidR="00DF198B" w:rsidRPr="00581D79" w:rsidRDefault="00DF198B"/>
        </w:tc>
        <w:tc>
          <w:tcPr>
            <w:tcW w:w="1160" w:type="dxa"/>
          </w:tcPr>
          <w:p w14:paraId="555AC277" w14:textId="77777777" w:rsidR="00DF198B" w:rsidRPr="00581D79" w:rsidRDefault="00DF198B"/>
        </w:tc>
      </w:tr>
      <w:tr w:rsidR="00581D79" w:rsidRPr="00581D79" w14:paraId="6FB82595" w14:textId="77777777" w:rsidTr="00185F4A">
        <w:trPr>
          <w:trHeight w:val="929"/>
        </w:trPr>
        <w:tc>
          <w:tcPr>
            <w:tcW w:w="2397" w:type="dxa"/>
            <w:gridSpan w:val="4"/>
          </w:tcPr>
          <w:p w14:paraId="495A6A4D" w14:textId="77777777" w:rsidR="00DF198B" w:rsidRPr="00581D79" w:rsidRDefault="00DF198B"/>
        </w:tc>
        <w:tc>
          <w:tcPr>
            <w:tcW w:w="5995" w:type="dxa"/>
            <w:shd w:val="clear" w:color="auto" w:fill="FFFFFF" w:themeFill="background1"/>
          </w:tcPr>
          <w:p w14:paraId="2CACF1E0" w14:textId="77777777" w:rsidR="00DF198B" w:rsidRPr="00581D79" w:rsidRDefault="00DF198B" w:rsidP="00DF198B">
            <w:pPr>
              <w:jc w:val="center"/>
              <w:rPr>
                <w:rFonts w:ascii="Georgia" w:hAnsi="Georgia"/>
                <w:sz w:val="48"/>
                <w:szCs w:val="48"/>
              </w:rPr>
            </w:pPr>
          </w:p>
        </w:tc>
        <w:tc>
          <w:tcPr>
            <w:tcW w:w="2398" w:type="dxa"/>
            <w:gridSpan w:val="4"/>
          </w:tcPr>
          <w:p w14:paraId="01C7F96B" w14:textId="77777777" w:rsidR="00DF198B" w:rsidRPr="00581D79" w:rsidRDefault="00DF198B"/>
        </w:tc>
      </w:tr>
      <w:tr w:rsidR="00581D79" w:rsidRPr="00581D79" w14:paraId="4EFC4F02" w14:textId="77777777" w:rsidTr="00185F4A">
        <w:trPr>
          <w:trHeight w:val="1460"/>
        </w:trPr>
        <w:tc>
          <w:tcPr>
            <w:tcW w:w="2397" w:type="dxa"/>
            <w:gridSpan w:val="4"/>
          </w:tcPr>
          <w:p w14:paraId="0686A950" w14:textId="77777777" w:rsidR="00DF198B" w:rsidRPr="00581D79" w:rsidRDefault="00DF198B"/>
        </w:tc>
        <w:tc>
          <w:tcPr>
            <w:tcW w:w="5995" w:type="dxa"/>
            <w:shd w:val="clear" w:color="auto" w:fill="FFFFFF" w:themeFill="background1"/>
          </w:tcPr>
          <w:p w14:paraId="771A26EB" w14:textId="0102B0D9" w:rsidR="00DF198B" w:rsidRPr="00581D79" w:rsidRDefault="005439A3" w:rsidP="00874FE7">
            <w:pPr>
              <w:pStyle w:val="Heading2"/>
            </w:pPr>
            <w:r w:rsidRPr="00581D79">
              <w:t>Lavish Kumar</w:t>
            </w:r>
          </w:p>
        </w:tc>
        <w:tc>
          <w:tcPr>
            <w:tcW w:w="2398" w:type="dxa"/>
            <w:gridSpan w:val="4"/>
          </w:tcPr>
          <w:p w14:paraId="415402CD" w14:textId="77777777" w:rsidR="00DF198B" w:rsidRPr="00581D79" w:rsidRDefault="00DF198B"/>
        </w:tc>
      </w:tr>
      <w:tr w:rsidR="00581D79" w:rsidRPr="00581D79" w14:paraId="6AF7D8DA" w14:textId="77777777" w:rsidTr="00185F4A">
        <w:trPr>
          <w:trHeight w:val="7176"/>
        </w:trPr>
        <w:tc>
          <w:tcPr>
            <w:tcW w:w="2397" w:type="dxa"/>
            <w:gridSpan w:val="4"/>
            <w:vAlign w:val="bottom"/>
          </w:tcPr>
          <w:p w14:paraId="406FE614" w14:textId="77777777" w:rsidR="00DF198B" w:rsidRPr="00581D79"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FDA6BC1" w14:textId="1153641C" w:rsidR="00DF198B" w:rsidRPr="00581D79" w:rsidRDefault="005439A3" w:rsidP="00874FE7">
            <w:pPr>
              <w:pStyle w:val="Heading3"/>
            </w:pPr>
            <w:r w:rsidRPr="00581D79">
              <w:t>15 September 2022</w:t>
            </w:r>
          </w:p>
          <w:p w14:paraId="19648077" w14:textId="77777777" w:rsidR="00874FE7" w:rsidRPr="00581D79" w:rsidRDefault="00000000" w:rsidP="00874FE7">
            <w:pPr>
              <w:pStyle w:val="Heading3"/>
            </w:pPr>
            <w:sdt>
              <w:sdtPr>
                <w:id w:val="-1516760087"/>
                <w:placeholder>
                  <w:docPart w:val="EBEC90497ED942A987D4BF32B5AF8B88"/>
                </w:placeholder>
                <w:temporary/>
                <w:showingPlcHdr/>
                <w15:appearance w15:val="hidden"/>
              </w:sdtPr>
              <w:sdtContent>
                <w:r w:rsidR="00874FE7" w:rsidRPr="00581D79">
                  <w:t>—</w:t>
                </w:r>
              </w:sdtContent>
            </w:sdt>
          </w:p>
          <w:p w14:paraId="3FA1154B" w14:textId="29147425" w:rsidR="00DF198B" w:rsidRPr="00581D79" w:rsidRDefault="005439A3" w:rsidP="00874FE7">
            <w:pPr>
              <w:pStyle w:val="Heading3"/>
            </w:pPr>
            <w:r w:rsidRPr="00581D79">
              <w:t>Web Development</w:t>
            </w:r>
          </w:p>
          <w:p w14:paraId="21BAC3B4" w14:textId="77777777" w:rsidR="00DF198B" w:rsidRPr="00581D79" w:rsidRDefault="00000000" w:rsidP="00874FE7">
            <w:pPr>
              <w:pStyle w:val="Heading3"/>
            </w:pPr>
            <w:sdt>
              <w:sdtPr>
                <w:id w:val="1492440299"/>
                <w:placeholder>
                  <w:docPart w:val="D227E067DDBC4A40AB44CAE365BDE689"/>
                </w:placeholder>
                <w:temporary/>
                <w:showingPlcHdr/>
                <w15:appearance w15:val="hidden"/>
              </w:sdtPr>
              <w:sdtContent>
                <w:r w:rsidR="00874FE7" w:rsidRPr="00581D79">
                  <w:t>—</w:t>
                </w:r>
              </w:sdtContent>
            </w:sdt>
          </w:p>
          <w:p w14:paraId="14F2819F" w14:textId="5FBBA497" w:rsidR="00DF198B" w:rsidRPr="00581D79" w:rsidRDefault="005439A3" w:rsidP="00874FE7">
            <w:pPr>
              <w:pStyle w:val="Heading3"/>
            </w:pPr>
            <w:r w:rsidRPr="00581D79">
              <w:t>Exposys Data Labs</w:t>
            </w:r>
          </w:p>
          <w:p w14:paraId="36637133" w14:textId="77777777" w:rsidR="00DF198B" w:rsidRPr="00581D79" w:rsidRDefault="00DF198B" w:rsidP="00DF198B"/>
        </w:tc>
        <w:tc>
          <w:tcPr>
            <w:tcW w:w="2398" w:type="dxa"/>
            <w:gridSpan w:val="4"/>
            <w:vAlign w:val="bottom"/>
          </w:tcPr>
          <w:p w14:paraId="1FFA9376" w14:textId="77777777" w:rsidR="00DF198B" w:rsidRPr="00581D79" w:rsidRDefault="00DF198B" w:rsidP="00DF198B">
            <w:pPr>
              <w:jc w:val="center"/>
            </w:pPr>
          </w:p>
        </w:tc>
      </w:tr>
      <w:tr w:rsidR="00DF198B" w:rsidRPr="00581D79" w14:paraId="07F6A6D1" w14:textId="77777777" w:rsidTr="00185F4A">
        <w:tc>
          <w:tcPr>
            <w:tcW w:w="2340" w:type="dxa"/>
            <w:gridSpan w:val="3"/>
          </w:tcPr>
          <w:p w14:paraId="41470BDF" w14:textId="77777777" w:rsidR="00DF198B" w:rsidRPr="00581D79" w:rsidRDefault="00DF198B"/>
        </w:tc>
        <w:tc>
          <w:tcPr>
            <w:tcW w:w="6120" w:type="dxa"/>
            <w:gridSpan w:val="3"/>
          </w:tcPr>
          <w:p w14:paraId="5D9F3A69" w14:textId="77777777" w:rsidR="00DF198B" w:rsidRPr="00581D79" w:rsidRDefault="00DF198B"/>
        </w:tc>
        <w:tc>
          <w:tcPr>
            <w:tcW w:w="2330" w:type="dxa"/>
            <w:gridSpan w:val="3"/>
          </w:tcPr>
          <w:p w14:paraId="4090A42A" w14:textId="77777777" w:rsidR="00DF198B" w:rsidRPr="00581D79" w:rsidRDefault="00DF198B"/>
        </w:tc>
      </w:tr>
    </w:tbl>
    <w:p w14:paraId="1C6A6550" w14:textId="77777777" w:rsidR="00DF198B" w:rsidRPr="00581D79" w:rsidRDefault="00DF198B"/>
    <w:p w14:paraId="38BD692F" w14:textId="77777777" w:rsidR="00DF198B" w:rsidRPr="00581D79" w:rsidRDefault="002D2200" w:rsidP="002D2200">
      <w:pPr>
        <w:pStyle w:val="GraphicAnchor"/>
      </w:pPr>
      <w:r w:rsidRPr="00581D79">
        <w:rPr>
          <w:noProof/>
          <w:lang w:eastAsia="en-AU"/>
        </w:rPr>
        <mc:AlternateContent>
          <mc:Choice Requires="wps">
            <w:drawing>
              <wp:anchor distT="0" distB="0" distL="114300" distR="114300" simplePos="0" relativeHeight="251657215" behindDoc="1" locked="0" layoutInCell="1" allowOverlap="1" wp14:anchorId="4F3AAD98" wp14:editId="19228E97">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7C5A4"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581D79">
        <w:rPr>
          <w:noProof/>
          <w:lang w:eastAsia="en-AU"/>
        </w:rPr>
        <w:drawing>
          <wp:anchor distT="0" distB="0" distL="114300" distR="114300" simplePos="0" relativeHeight="251660288" behindDoc="1" locked="0" layoutInCell="1" allowOverlap="1" wp14:anchorId="5DC4FFAF" wp14:editId="6991CBB1">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581D79" w:rsidRPr="00581D79" w14:paraId="44883E7A" w14:textId="77777777" w:rsidTr="00185F4A">
        <w:trPr>
          <w:trHeight w:val="1152"/>
        </w:trPr>
        <w:tc>
          <w:tcPr>
            <w:tcW w:w="2158" w:type="dxa"/>
          </w:tcPr>
          <w:p w14:paraId="5578EF9D" w14:textId="77777777" w:rsidR="002D2200" w:rsidRPr="00581D79" w:rsidRDefault="002D2200"/>
        </w:tc>
        <w:tc>
          <w:tcPr>
            <w:tcW w:w="2158" w:type="dxa"/>
            <w:gridSpan w:val="3"/>
            <w:tcBorders>
              <w:bottom w:val="single" w:sz="18" w:space="0" w:color="476166" w:themeColor="accent1"/>
            </w:tcBorders>
          </w:tcPr>
          <w:p w14:paraId="1B8D3513" w14:textId="77777777" w:rsidR="002D2200" w:rsidRPr="00581D79" w:rsidRDefault="002D2200"/>
        </w:tc>
        <w:tc>
          <w:tcPr>
            <w:tcW w:w="2158" w:type="dxa"/>
            <w:tcBorders>
              <w:bottom w:val="single" w:sz="18" w:space="0" w:color="476166" w:themeColor="accent1"/>
            </w:tcBorders>
          </w:tcPr>
          <w:p w14:paraId="1339E7FB" w14:textId="77777777" w:rsidR="002D2200" w:rsidRPr="00581D79" w:rsidRDefault="002D2200"/>
        </w:tc>
        <w:tc>
          <w:tcPr>
            <w:tcW w:w="2167" w:type="dxa"/>
            <w:gridSpan w:val="3"/>
            <w:tcBorders>
              <w:bottom w:val="single" w:sz="18" w:space="0" w:color="476166" w:themeColor="accent1"/>
            </w:tcBorders>
          </w:tcPr>
          <w:p w14:paraId="2F854600" w14:textId="77777777" w:rsidR="002D2200" w:rsidRPr="00581D79" w:rsidRDefault="002D2200"/>
        </w:tc>
        <w:tc>
          <w:tcPr>
            <w:tcW w:w="2158" w:type="dxa"/>
          </w:tcPr>
          <w:p w14:paraId="26DB4239" w14:textId="77777777" w:rsidR="002D2200" w:rsidRPr="00581D79" w:rsidRDefault="002D2200"/>
        </w:tc>
      </w:tr>
      <w:tr w:rsidR="00581D79" w:rsidRPr="00581D79" w14:paraId="144BC111" w14:textId="77777777" w:rsidTr="00185F4A">
        <w:trPr>
          <w:trHeight w:val="664"/>
        </w:trPr>
        <w:tc>
          <w:tcPr>
            <w:tcW w:w="2158" w:type="dxa"/>
            <w:tcBorders>
              <w:right w:val="single" w:sz="18" w:space="0" w:color="476166" w:themeColor="accent1"/>
            </w:tcBorders>
          </w:tcPr>
          <w:p w14:paraId="39D1A9E2" w14:textId="77777777" w:rsidR="002D2200" w:rsidRPr="00581D79"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6F1B98" w14:textId="1E043B6C" w:rsidR="002D2200" w:rsidRPr="00581D79" w:rsidRDefault="005439A3" w:rsidP="00874FE7">
            <w:pPr>
              <w:pStyle w:val="Heading4"/>
              <w:rPr>
                <w:color w:val="auto"/>
              </w:rPr>
            </w:pPr>
            <w:r w:rsidRPr="00581D79">
              <w:rPr>
                <w:color w:val="auto"/>
              </w:rPr>
              <w:t>INTRODUCTION</w:t>
            </w:r>
          </w:p>
        </w:tc>
        <w:tc>
          <w:tcPr>
            <w:tcW w:w="2158" w:type="dxa"/>
            <w:tcBorders>
              <w:left w:val="single" w:sz="18" w:space="0" w:color="476166" w:themeColor="accent1"/>
            </w:tcBorders>
          </w:tcPr>
          <w:p w14:paraId="30825D8D" w14:textId="77777777" w:rsidR="002D2200" w:rsidRPr="00581D79" w:rsidRDefault="002D2200"/>
        </w:tc>
      </w:tr>
      <w:tr w:rsidR="00581D79" w:rsidRPr="00581D79" w14:paraId="179827A2" w14:textId="77777777" w:rsidTr="00185F4A">
        <w:trPr>
          <w:trHeight w:val="311"/>
        </w:trPr>
        <w:tc>
          <w:tcPr>
            <w:tcW w:w="2158" w:type="dxa"/>
          </w:tcPr>
          <w:p w14:paraId="393A70A8" w14:textId="77777777" w:rsidR="002D2200" w:rsidRPr="00581D79" w:rsidRDefault="002D2200"/>
        </w:tc>
        <w:tc>
          <w:tcPr>
            <w:tcW w:w="2158" w:type="dxa"/>
            <w:gridSpan w:val="3"/>
            <w:tcBorders>
              <w:top w:val="single" w:sz="18" w:space="0" w:color="476166" w:themeColor="accent1"/>
              <w:bottom w:val="single" w:sz="18" w:space="0" w:color="476166" w:themeColor="accent1"/>
            </w:tcBorders>
          </w:tcPr>
          <w:p w14:paraId="1200C1D0" w14:textId="77777777" w:rsidR="002D2200" w:rsidRPr="00581D79" w:rsidRDefault="002D2200"/>
        </w:tc>
        <w:tc>
          <w:tcPr>
            <w:tcW w:w="2158" w:type="dxa"/>
            <w:tcBorders>
              <w:top w:val="single" w:sz="18" w:space="0" w:color="476166" w:themeColor="accent1"/>
              <w:bottom w:val="single" w:sz="18" w:space="0" w:color="476166" w:themeColor="accent1"/>
            </w:tcBorders>
          </w:tcPr>
          <w:p w14:paraId="421807CD" w14:textId="77777777" w:rsidR="002D2200" w:rsidRPr="00581D79" w:rsidRDefault="002D2200"/>
        </w:tc>
        <w:tc>
          <w:tcPr>
            <w:tcW w:w="2167" w:type="dxa"/>
            <w:gridSpan w:val="3"/>
            <w:tcBorders>
              <w:top w:val="single" w:sz="18" w:space="0" w:color="476166" w:themeColor="accent1"/>
              <w:bottom w:val="single" w:sz="18" w:space="0" w:color="476166" w:themeColor="accent1"/>
            </w:tcBorders>
          </w:tcPr>
          <w:p w14:paraId="2EF02900" w14:textId="77777777" w:rsidR="002D2200" w:rsidRPr="00581D79" w:rsidRDefault="002D2200"/>
        </w:tc>
        <w:tc>
          <w:tcPr>
            <w:tcW w:w="2158" w:type="dxa"/>
          </w:tcPr>
          <w:p w14:paraId="4E61C38F" w14:textId="77777777" w:rsidR="002D2200" w:rsidRPr="00581D79" w:rsidRDefault="002D2200"/>
        </w:tc>
      </w:tr>
      <w:tr w:rsidR="00581D79" w:rsidRPr="00581D79" w14:paraId="4534D333" w14:textId="77777777" w:rsidTr="00185F4A">
        <w:trPr>
          <w:trHeight w:val="576"/>
        </w:trPr>
        <w:tc>
          <w:tcPr>
            <w:tcW w:w="2158" w:type="dxa"/>
            <w:tcBorders>
              <w:right w:val="single" w:sz="18" w:space="0" w:color="476166" w:themeColor="accent1"/>
            </w:tcBorders>
          </w:tcPr>
          <w:p w14:paraId="43352DCB" w14:textId="77777777" w:rsidR="00E74B29" w:rsidRPr="00581D7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A2AAA92" w14:textId="77777777" w:rsidR="00E74B29" w:rsidRPr="00581D79" w:rsidRDefault="00E74B29"/>
        </w:tc>
        <w:tc>
          <w:tcPr>
            <w:tcW w:w="4321" w:type="dxa"/>
            <w:gridSpan w:val="3"/>
            <w:tcBorders>
              <w:top w:val="single" w:sz="18" w:space="0" w:color="476166" w:themeColor="accent1"/>
            </w:tcBorders>
            <w:shd w:val="clear" w:color="auto" w:fill="FFFFFF" w:themeFill="background1"/>
          </w:tcPr>
          <w:p w14:paraId="01DE9D7A" w14:textId="77777777" w:rsidR="00E74B29" w:rsidRPr="00581D7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544BFD27" w14:textId="77777777" w:rsidR="00E74B29" w:rsidRPr="00581D79" w:rsidRDefault="00E74B29"/>
        </w:tc>
        <w:tc>
          <w:tcPr>
            <w:tcW w:w="2158" w:type="dxa"/>
            <w:tcBorders>
              <w:left w:val="single" w:sz="18" w:space="0" w:color="476166" w:themeColor="accent1"/>
            </w:tcBorders>
          </w:tcPr>
          <w:p w14:paraId="023BA4FB" w14:textId="77777777" w:rsidR="00E74B29" w:rsidRPr="00581D79" w:rsidRDefault="00E74B29"/>
        </w:tc>
      </w:tr>
      <w:tr w:rsidR="00581D79" w:rsidRPr="00581D79" w14:paraId="6D3CCDCD" w14:textId="77777777" w:rsidTr="00185F4A">
        <w:trPr>
          <w:trHeight w:val="4447"/>
        </w:trPr>
        <w:tc>
          <w:tcPr>
            <w:tcW w:w="2158" w:type="dxa"/>
            <w:vMerge w:val="restart"/>
            <w:tcBorders>
              <w:right w:val="single" w:sz="18" w:space="0" w:color="476166" w:themeColor="accent1"/>
            </w:tcBorders>
          </w:tcPr>
          <w:p w14:paraId="16973734" w14:textId="77777777" w:rsidR="000E4641" w:rsidRPr="00581D79" w:rsidRDefault="000E4641"/>
        </w:tc>
        <w:tc>
          <w:tcPr>
            <w:tcW w:w="542" w:type="dxa"/>
            <w:vMerge w:val="restart"/>
            <w:tcBorders>
              <w:left w:val="single" w:sz="18" w:space="0" w:color="476166" w:themeColor="accent1"/>
            </w:tcBorders>
            <w:shd w:val="clear" w:color="auto" w:fill="FFFFFF" w:themeFill="background1"/>
          </w:tcPr>
          <w:p w14:paraId="422D910B" w14:textId="77777777" w:rsidR="000E4641" w:rsidRPr="00581D79" w:rsidRDefault="000E4641"/>
        </w:tc>
        <w:tc>
          <w:tcPr>
            <w:tcW w:w="540" w:type="dxa"/>
            <w:shd w:val="clear" w:color="auto" w:fill="FFFFFF" w:themeFill="background1"/>
          </w:tcPr>
          <w:p w14:paraId="692233F3" w14:textId="77777777" w:rsidR="000E4641" w:rsidRPr="00581D79" w:rsidRDefault="000E4641"/>
        </w:tc>
        <w:tc>
          <w:tcPr>
            <w:tcW w:w="4321" w:type="dxa"/>
            <w:gridSpan w:val="3"/>
            <w:shd w:val="clear" w:color="auto" w:fill="FFFFFF" w:themeFill="background1"/>
          </w:tcPr>
          <w:p w14:paraId="4C930F0B" w14:textId="4F47BAAC" w:rsidR="000E4641" w:rsidRPr="00581D79" w:rsidRDefault="005439A3" w:rsidP="005439A3">
            <w:pPr>
              <w:pStyle w:val="Text"/>
            </w:pPr>
            <w:r w:rsidRPr="00581D79">
              <w:t xml:space="preserve">Savish is an educational website that offers both professional educational courses as well as courses made to </w:t>
            </w:r>
            <w:r w:rsidR="0067278F" w:rsidRPr="00581D79">
              <w:t>enhance</w:t>
            </w:r>
            <w:r w:rsidRPr="00581D79">
              <w:t xml:space="preserve"> your technical, </w:t>
            </w:r>
            <w:r w:rsidR="0067278F" w:rsidRPr="00581D79">
              <w:t>behavioral</w:t>
            </w:r>
            <w:r w:rsidRPr="00581D79">
              <w:t xml:space="preserve"> and </w:t>
            </w:r>
            <w:r w:rsidR="0067278F" w:rsidRPr="00581D79">
              <w:t>intrapersonal skills.</w:t>
            </w:r>
          </w:p>
          <w:p w14:paraId="2F2BDF0C" w14:textId="77777777" w:rsidR="000E4641" w:rsidRPr="00581D79" w:rsidRDefault="0067278F" w:rsidP="000E4641">
            <w:pPr>
              <w:pStyle w:val="Text"/>
            </w:pPr>
            <w:r w:rsidRPr="00581D79">
              <w:t xml:space="preserve">The website offers you some major </w:t>
            </w:r>
            <w:proofErr w:type="gramStart"/>
            <w:r w:rsidRPr="00581D79">
              <w:t>undergraduate,  postgraduate</w:t>
            </w:r>
            <w:proofErr w:type="gramEnd"/>
            <w:r w:rsidRPr="00581D79">
              <w:t>, Adult learning and Degree completion courses.</w:t>
            </w:r>
          </w:p>
          <w:p w14:paraId="07AF1F33" w14:textId="77777777" w:rsidR="0067278F" w:rsidRPr="00581D79" w:rsidRDefault="0067278F" w:rsidP="000E4641">
            <w:pPr>
              <w:pStyle w:val="Text"/>
            </w:pPr>
            <w:r w:rsidRPr="00581D79">
              <w:t>Savish ties up with some prestigious institutes based out of Delhi, Hyderabad and Mumbai.</w:t>
            </w:r>
          </w:p>
          <w:p w14:paraId="6C89A883" w14:textId="77777777" w:rsidR="0067278F" w:rsidRPr="00581D79" w:rsidRDefault="0067278F" w:rsidP="000E4641">
            <w:pPr>
              <w:pStyle w:val="Text"/>
            </w:pPr>
          </w:p>
          <w:p w14:paraId="40B4EF77" w14:textId="644CACAF" w:rsidR="0067278F" w:rsidRPr="00581D79" w:rsidRDefault="0067278F" w:rsidP="000E4641">
            <w:pPr>
              <w:pStyle w:val="Text"/>
            </w:pPr>
          </w:p>
        </w:tc>
        <w:tc>
          <w:tcPr>
            <w:tcW w:w="540" w:type="dxa"/>
            <w:shd w:val="clear" w:color="auto" w:fill="FFFFFF" w:themeFill="background1"/>
          </w:tcPr>
          <w:p w14:paraId="7853733B" w14:textId="77777777" w:rsidR="000E4641" w:rsidRPr="00581D7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347897D2" w14:textId="77777777" w:rsidR="000E4641" w:rsidRPr="00581D79" w:rsidRDefault="000E4641">
            <w:pPr>
              <w:rPr>
                <w:rFonts w:ascii="Georgia" w:hAnsi="Georgia"/>
                <w:sz w:val="28"/>
                <w:szCs w:val="28"/>
              </w:rPr>
            </w:pPr>
          </w:p>
        </w:tc>
        <w:tc>
          <w:tcPr>
            <w:tcW w:w="2158" w:type="dxa"/>
            <w:vMerge w:val="restart"/>
            <w:tcBorders>
              <w:left w:val="single" w:sz="18" w:space="0" w:color="476166" w:themeColor="accent1"/>
            </w:tcBorders>
          </w:tcPr>
          <w:p w14:paraId="116510A9" w14:textId="77777777" w:rsidR="000E4641" w:rsidRPr="00581D79" w:rsidRDefault="000E4641"/>
        </w:tc>
      </w:tr>
      <w:tr w:rsidR="00581D79" w:rsidRPr="00581D79" w14:paraId="75091892" w14:textId="77777777" w:rsidTr="00185F4A">
        <w:trPr>
          <w:trHeight w:val="1008"/>
        </w:trPr>
        <w:tc>
          <w:tcPr>
            <w:tcW w:w="2158" w:type="dxa"/>
            <w:vMerge/>
            <w:tcBorders>
              <w:right w:val="single" w:sz="18" w:space="0" w:color="476166" w:themeColor="accent1"/>
            </w:tcBorders>
          </w:tcPr>
          <w:p w14:paraId="50B02A55" w14:textId="77777777" w:rsidR="000E4641" w:rsidRPr="00581D79"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1154D846" w14:textId="77777777" w:rsidR="000E4641" w:rsidRPr="00581D79" w:rsidRDefault="000E4641"/>
        </w:tc>
        <w:tc>
          <w:tcPr>
            <w:tcW w:w="5401" w:type="dxa"/>
            <w:gridSpan w:val="5"/>
            <w:vMerge w:val="restart"/>
            <w:shd w:val="clear" w:color="auto" w:fill="FFFFFF" w:themeFill="background1"/>
          </w:tcPr>
          <w:p w14:paraId="3394920E" w14:textId="77777777" w:rsidR="000C1240" w:rsidRPr="00581D79" w:rsidRDefault="000C1240">
            <w:pPr>
              <w:rPr>
                <w:rFonts w:ascii="Georgia" w:hAnsi="Georgia"/>
                <w:noProof/>
                <w:sz w:val="28"/>
                <w:szCs w:val="28"/>
              </w:rPr>
            </w:pPr>
          </w:p>
          <w:p w14:paraId="17217CEF" w14:textId="77777777" w:rsidR="000C1240" w:rsidRPr="00581D79" w:rsidRDefault="000C1240">
            <w:pPr>
              <w:rPr>
                <w:rFonts w:ascii="Georgia" w:hAnsi="Georgia"/>
                <w:noProof/>
                <w:sz w:val="28"/>
                <w:szCs w:val="28"/>
              </w:rPr>
            </w:pPr>
          </w:p>
          <w:p w14:paraId="20DCD432" w14:textId="77777777" w:rsidR="000C1240" w:rsidRPr="00581D79" w:rsidRDefault="000C1240">
            <w:pPr>
              <w:rPr>
                <w:rFonts w:ascii="Georgia" w:hAnsi="Georgia"/>
                <w:noProof/>
                <w:sz w:val="28"/>
                <w:szCs w:val="28"/>
              </w:rPr>
            </w:pPr>
          </w:p>
          <w:p w14:paraId="7EF99D4A" w14:textId="3B7C0BC8" w:rsidR="000E4641" w:rsidRPr="00581D79" w:rsidRDefault="0067278F">
            <w:pPr>
              <w:rPr>
                <w:rFonts w:ascii="Georgia" w:hAnsi="Georgia"/>
                <w:sz w:val="28"/>
                <w:szCs w:val="28"/>
              </w:rPr>
            </w:pPr>
            <w:r w:rsidRPr="00581D79">
              <w:rPr>
                <w:rFonts w:ascii="Georgia" w:hAnsi="Georgia"/>
                <w:noProof/>
                <w:sz w:val="28"/>
                <w:szCs w:val="28"/>
              </w:rPr>
              <w:drawing>
                <wp:inline distT="0" distB="0" distL="0" distR="0" wp14:anchorId="425928B0" wp14:editId="2188EC54">
                  <wp:extent cx="3467100" cy="173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l="3703" t="11190" r="84448" b="77948"/>
                          <a:stretch/>
                        </pic:blipFill>
                        <pic:spPr bwMode="auto">
                          <a:xfrm>
                            <a:off x="0" y="0"/>
                            <a:ext cx="3512130" cy="1762497"/>
                          </a:xfrm>
                          <a:prstGeom prst="rect">
                            <a:avLst/>
                          </a:prstGeom>
                          <a:ln>
                            <a:noFill/>
                          </a:ln>
                          <a:extLst>
                            <a:ext uri="{53640926-AAD7-44D8-BBD7-CCE9431645EC}">
                              <a14:shadowObscured xmlns:a14="http://schemas.microsoft.com/office/drawing/2010/main"/>
                            </a:ext>
                          </a:extLst>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49141200" w14:textId="77777777" w:rsidR="000E4641" w:rsidRPr="00581D79" w:rsidRDefault="000E4641">
            <w:pPr>
              <w:rPr>
                <w:rFonts w:ascii="Georgia" w:hAnsi="Georgia"/>
                <w:sz w:val="28"/>
                <w:szCs w:val="28"/>
              </w:rPr>
            </w:pPr>
          </w:p>
        </w:tc>
        <w:tc>
          <w:tcPr>
            <w:tcW w:w="2158" w:type="dxa"/>
            <w:vMerge/>
            <w:tcBorders>
              <w:left w:val="single" w:sz="18" w:space="0" w:color="476166" w:themeColor="accent1"/>
            </w:tcBorders>
          </w:tcPr>
          <w:p w14:paraId="2203560E" w14:textId="77777777" w:rsidR="000E4641" w:rsidRPr="00581D79" w:rsidRDefault="000E4641"/>
        </w:tc>
      </w:tr>
      <w:tr w:rsidR="00581D79" w:rsidRPr="00581D79" w14:paraId="212F94C4" w14:textId="77777777" w:rsidTr="00185F4A">
        <w:trPr>
          <w:trHeight w:val="1728"/>
        </w:trPr>
        <w:tc>
          <w:tcPr>
            <w:tcW w:w="2158" w:type="dxa"/>
            <w:vMerge w:val="restart"/>
          </w:tcPr>
          <w:p w14:paraId="79008FCC" w14:textId="77777777" w:rsidR="000E4641" w:rsidRPr="00581D79" w:rsidRDefault="000E4641"/>
        </w:tc>
        <w:tc>
          <w:tcPr>
            <w:tcW w:w="542" w:type="dxa"/>
            <w:tcBorders>
              <w:top w:val="single" w:sz="18" w:space="0" w:color="476166" w:themeColor="accent1"/>
            </w:tcBorders>
          </w:tcPr>
          <w:p w14:paraId="25998191" w14:textId="77777777" w:rsidR="000E4641" w:rsidRPr="00581D79" w:rsidRDefault="000E4641" w:rsidP="00E74B29">
            <w:pPr>
              <w:jc w:val="center"/>
            </w:pPr>
          </w:p>
        </w:tc>
        <w:tc>
          <w:tcPr>
            <w:tcW w:w="5401" w:type="dxa"/>
            <w:gridSpan w:val="5"/>
            <w:vMerge/>
          </w:tcPr>
          <w:p w14:paraId="0D0C6647" w14:textId="77777777" w:rsidR="000E4641" w:rsidRPr="00581D79" w:rsidRDefault="000E4641" w:rsidP="00E74B29">
            <w:pPr>
              <w:jc w:val="center"/>
            </w:pPr>
          </w:p>
        </w:tc>
        <w:tc>
          <w:tcPr>
            <w:tcW w:w="540" w:type="dxa"/>
            <w:tcBorders>
              <w:top w:val="single" w:sz="18" w:space="0" w:color="476166" w:themeColor="accent1"/>
            </w:tcBorders>
          </w:tcPr>
          <w:p w14:paraId="2FBC7A06" w14:textId="77777777" w:rsidR="000E4641" w:rsidRPr="00581D79" w:rsidRDefault="000E4641" w:rsidP="00E74B29">
            <w:pPr>
              <w:jc w:val="center"/>
            </w:pPr>
          </w:p>
        </w:tc>
        <w:tc>
          <w:tcPr>
            <w:tcW w:w="2158" w:type="dxa"/>
            <w:vMerge w:val="restart"/>
          </w:tcPr>
          <w:p w14:paraId="6CA215EA" w14:textId="77777777" w:rsidR="000E4641" w:rsidRPr="00581D79" w:rsidRDefault="000E4641"/>
        </w:tc>
      </w:tr>
      <w:tr w:rsidR="000E4641" w:rsidRPr="00581D79" w14:paraId="6646D8A1" w14:textId="77777777" w:rsidTr="00185F4A">
        <w:trPr>
          <w:trHeight w:val="1728"/>
        </w:trPr>
        <w:tc>
          <w:tcPr>
            <w:tcW w:w="2158" w:type="dxa"/>
            <w:vMerge/>
          </w:tcPr>
          <w:p w14:paraId="396AE644" w14:textId="77777777" w:rsidR="000E4641" w:rsidRPr="00581D79" w:rsidRDefault="000E4641"/>
        </w:tc>
        <w:tc>
          <w:tcPr>
            <w:tcW w:w="542" w:type="dxa"/>
          </w:tcPr>
          <w:p w14:paraId="551087FB" w14:textId="77777777" w:rsidR="000E4641" w:rsidRPr="00581D79" w:rsidRDefault="000E4641" w:rsidP="00E74B29">
            <w:pPr>
              <w:jc w:val="center"/>
            </w:pPr>
          </w:p>
        </w:tc>
        <w:tc>
          <w:tcPr>
            <w:tcW w:w="5401" w:type="dxa"/>
            <w:gridSpan w:val="5"/>
            <w:vMerge/>
          </w:tcPr>
          <w:p w14:paraId="763D9ABF" w14:textId="77777777" w:rsidR="000E4641" w:rsidRPr="00581D79" w:rsidRDefault="000E4641" w:rsidP="00E74B29">
            <w:pPr>
              <w:jc w:val="center"/>
            </w:pPr>
          </w:p>
        </w:tc>
        <w:tc>
          <w:tcPr>
            <w:tcW w:w="540" w:type="dxa"/>
          </w:tcPr>
          <w:p w14:paraId="3466872D" w14:textId="77777777" w:rsidR="000E4641" w:rsidRPr="00581D79" w:rsidRDefault="000E4641" w:rsidP="00E74B29">
            <w:pPr>
              <w:jc w:val="center"/>
            </w:pPr>
          </w:p>
        </w:tc>
        <w:tc>
          <w:tcPr>
            <w:tcW w:w="2158" w:type="dxa"/>
            <w:vMerge/>
          </w:tcPr>
          <w:p w14:paraId="5C5C9181" w14:textId="77777777" w:rsidR="000E4641" w:rsidRPr="00581D79" w:rsidRDefault="000E4641"/>
        </w:tc>
      </w:tr>
    </w:tbl>
    <w:p w14:paraId="46F17F5D" w14:textId="77777777" w:rsidR="002D2200" w:rsidRPr="00581D79" w:rsidRDefault="002D2200"/>
    <w:p w14:paraId="39AFFBAF" w14:textId="77777777" w:rsidR="00E74B29" w:rsidRPr="00581D79" w:rsidRDefault="000E4641" w:rsidP="0048120C">
      <w:pPr>
        <w:pStyle w:val="GraphicAnchor"/>
      </w:pPr>
      <w:r w:rsidRPr="00581D79">
        <w:rPr>
          <w:noProof/>
          <w:lang w:eastAsia="en-AU"/>
        </w:rPr>
        <w:drawing>
          <wp:anchor distT="0" distB="0" distL="114300" distR="114300" simplePos="0" relativeHeight="251662336" behindDoc="1" locked="0" layoutInCell="1" allowOverlap="1" wp14:anchorId="368F9542" wp14:editId="3D5DCE08">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581D79" w:rsidRPr="00581D79" w14:paraId="50AE02EA" w14:textId="77777777" w:rsidTr="00185F4A">
        <w:trPr>
          <w:trHeight w:val="2537"/>
        </w:trPr>
        <w:tc>
          <w:tcPr>
            <w:tcW w:w="2158" w:type="dxa"/>
            <w:gridSpan w:val="2"/>
          </w:tcPr>
          <w:p w14:paraId="2F574DCE" w14:textId="77777777" w:rsidR="0048120C" w:rsidRPr="00581D79" w:rsidRDefault="0048120C"/>
        </w:tc>
        <w:tc>
          <w:tcPr>
            <w:tcW w:w="2158" w:type="dxa"/>
            <w:tcBorders>
              <w:bottom w:val="single" w:sz="18" w:space="0" w:color="476166" w:themeColor="accent1"/>
            </w:tcBorders>
          </w:tcPr>
          <w:p w14:paraId="43509A86" w14:textId="77777777" w:rsidR="0048120C" w:rsidRPr="00581D79" w:rsidRDefault="0048120C"/>
        </w:tc>
        <w:tc>
          <w:tcPr>
            <w:tcW w:w="2158" w:type="dxa"/>
            <w:gridSpan w:val="3"/>
            <w:tcBorders>
              <w:bottom w:val="single" w:sz="18" w:space="0" w:color="476166" w:themeColor="accent1"/>
            </w:tcBorders>
          </w:tcPr>
          <w:p w14:paraId="0644D37C" w14:textId="77777777" w:rsidR="0048120C" w:rsidRPr="00581D79" w:rsidRDefault="0048120C"/>
        </w:tc>
        <w:tc>
          <w:tcPr>
            <w:tcW w:w="2158" w:type="dxa"/>
            <w:tcBorders>
              <w:bottom w:val="single" w:sz="18" w:space="0" w:color="476166" w:themeColor="accent1"/>
            </w:tcBorders>
          </w:tcPr>
          <w:p w14:paraId="1971F67E" w14:textId="77777777" w:rsidR="0048120C" w:rsidRPr="00581D79" w:rsidRDefault="0048120C"/>
        </w:tc>
        <w:tc>
          <w:tcPr>
            <w:tcW w:w="2158" w:type="dxa"/>
            <w:gridSpan w:val="2"/>
          </w:tcPr>
          <w:p w14:paraId="440A0D53" w14:textId="77777777" w:rsidR="0048120C" w:rsidRPr="00581D79" w:rsidRDefault="0048120C"/>
        </w:tc>
      </w:tr>
      <w:tr w:rsidR="00581D79" w:rsidRPr="00581D79" w14:paraId="29B81AB3" w14:textId="77777777" w:rsidTr="00185F4A">
        <w:trPr>
          <w:trHeight w:val="800"/>
        </w:trPr>
        <w:tc>
          <w:tcPr>
            <w:tcW w:w="2158" w:type="dxa"/>
            <w:gridSpan w:val="2"/>
            <w:tcBorders>
              <w:right w:val="single" w:sz="18" w:space="0" w:color="476166" w:themeColor="accent1"/>
            </w:tcBorders>
          </w:tcPr>
          <w:p w14:paraId="3EB2BC13" w14:textId="77777777" w:rsidR="0048120C" w:rsidRPr="00581D79"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9E60269" w14:textId="6BDB099A" w:rsidR="0048120C" w:rsidRPr="00581D79" w:rsidRDefault="000C1240" w:rsidP="00837914">
            <w:pPr>
              <w:pStyle w:val="Heading4"/>
              <w:rPr>
                <w:color w:val="auto"/>
              </w:rPr>
            </w:pPr>
            <w:r w:rsidRPr="00581D79">
              <w:rPr>
                <w:color w:val="auto"/>
              </w:rPr>
              <w:t>Technology used</w:t>
            </w:r>
          </w:p>
        </w:tc>
        <w:tc>
          <w:tcPr>
            <w:tcW w:w="2158" w:type="dxa"/>
            <w:gridSpan w:val="2"/>
            <w:tcBorders>
              <w:left w:val="single" w:sz="18" w:space="0" w:color="476166" w:themeColor="accent1"/>
            </w:tcBorders>
          </w:tcPr>
          <w:p w14:paraId="37F76A5C" w14:textId="77777777" w:rsidR="0048120C" w:rsidRPr="00581D79" w:rsidRDefault="0048120C"/>
        </w:tc>
      </w:tr>
      <w:tr w:rsidR="00581D79" w:rsidRPr="00581D79" w14:paraId="52764602" w14:textId="77777777" w:rsidTr="00185F4A">
        <w:tc>
          <w:tcPr>
            <w:tcW w:w="2158" w:type="dxa"/>
            <w:gridSpan w:val="2"/>
          </w:tcPr>
          <w:p w14:paraId="16E4FF40" w14:textId="77777777" w:rsidR="0048120C" w:rsidRPr="00581D79" w:rsidRDefault="0048120C"/>
        </w:tc>
        <w:tc>
          <w:tcPr>
            <w:tcW w:w="2158" w:type="dxa"/>
            <w:tcBorders>
              <w:top w:val="single" w:sz="18" w:space="0" w:color="476166" w:themeColor="accent1"/>
            </w:tcBorders>
          </w:tcPr>
          <w:p w14:paraId="6A20F2E5" w14:textId="77777777" w:rsidR="0048120C" w:rsidRPr="00581D79" w:rsidRDefault="0048120C"/>
        </w:tc>
        <w:tc>
          <w:tcPr>
            <w:tcW w:w="2158" w:type="dxa"/>
            <w:gridSpan w:val="3"/>
            <w:tcBorders>
              <w:top w:val="single" w:sz="18" w:space="0" w:color="476166" w:themeColor="accent1"/>
            </w:tcBorders>
          </w:tcPr>
          <w:p w14:paraId="0D132152" w14:textId="77777777" w:rsidR="0048120C" w:rsidRPr="00581D79" w:rsidRDefault="0048120C"/>
        </w:tc>
        <w:tc>
          <w:tcPr>
            <w:tcW w:w="2158" w:type="dxa"/>
            <w:tcBorders>
              <w:top w:val="single" w:sz="18" w:space="0" w:color="476166" w:themeColor="accent1"/>
            </w:tcBorders>
          </w:tcPr>
          <w:p w14:paraId="31F2105F" w14:textId="77777777" w:rsidR="0048120C" w:rsidRPr="00581D79" w:rsidRDefault="0048120C"/>
        </w:tc>
        <w:tc>
          <w:tcPr>
            <w:tcW w:w="2158" w:type="dxa"/>
            <w:gridSpan w:val="2"/>
          </w:tcPr>
          <w:p w14:paraId="2E6ACE3A" w14:textId="77777777" w:rsidR="0048120C" w:rsidRPr="00581D79" w:rsidRDefault="0048120C"/>
        </w:tc>
      </w:tr>
      <w:tr w:rsidR="00581D79" w:rsidRPr="00581D79" w14:paraId="69FD0D89" w14:textId="77777777" w:rsidTr="00185F4A">
        <w:trPr>
          <w:trHeight w:val="4546"/>
        </w:trPr>
        <w:tc>
          <w:tcPr>
            <w:tcW w:w="1079" w:type="dxa"/>
          </w:tcPr>
          <w:p w14:paraId="1E68AABF" w14:textId="77777777" w:rsidR="0048120C" w:rsidRPr="00581D79" w:rsidRDefault="0048120C"/>
        </w:tc>
        <w:tc>
          <w:tcPr>
            <w:tcW w:w="8632" w:type="dxa"/>
            <w:gridSpan w:val="7"/>
            <w:tcBorders>
              <w:top w:val="single" w:sz="18" w:space="0" w:color="476166" w:themeColor="accent1"/>
              <w:bottom w:val="single" w:sz="18" w:space="0" w:color="476166" w:themeColor="accent1"/>
            </w:tcBorders>
          </w:tcPr>
          <w:p w14:paraId="1A39AF5C" w14:textId="59D95EDC" w:rsidR="0048120C" w:rsidRPr="00581D79" w:rsidRDefault="000C1240" w:rsidP="003D24A5">
            <w:pPr>
              <w:pStyle w:val="Heading5"/>
              <w:rPr>
                <w:color w:val="auto"/>
              </w:rPr>
            </w:pPr>
            <w:r w:rsidRPr="00581D79">
              <w:rPr>
                <w:color w:val="auto"/>
              </w:rPr>
              <w:t>HTML</w:t>
            </w:r>
          </w:p>
          <w:p w14:paraId="6477C397" w14:textId="4CAE749D" w:rsidR="003D24A5" w:rsidRPr="00581D79" w:rsidRDefault="003D24A5" w:rsidP="003D24A5">
            <w:pPr>
              <w:pStyle w:val="NormalWeb"/>
              <w:shd w:val="clear" w:color="auto" w:fill="FFFFFF"/>
              <w:spacing w:before="120" w:beforeAutospacing="0" w:after="120" w:afterAutospacing="0"/>
              <w:rPr>
                <w:rFonts w:ascii="Arial" w:hAnsi="Arial" w:cs="Arial"/>
                <w:sz w:val="21"/>
                <w:szCs w:val="21"/>
              </w:rPr>
            </w:pPr>
            <w:r w:rsidRPr="00581D79">
              <w:rPr>
                <w:rFonts w:ascii="Arial" w:hAnsi="Arial" w:cs="Arial"/>
                <w:sz w:val="21"/>
                <w:szCs w:val="21"/>
              </w:rPr>
              <w:t>The </w:t>
            </w:r>
            <w:proofErr w:type="spellStart"/>
            <w:r w:rsidRPr="00581D79">
              <w:rPr>
                <w:rFonts w:ascii="Arial" w:hAnsi="Arial" w:cs="Arial"/>
                <w:b/>
                <w:bCs/>
                <w:sz w:val="21"/>
                <w:szCs w:val="21"/>
              </w:rPr>
              <w:t>HyperText</w:t>
            </w:r>
            <w:proofErr w:type="spellEnd"/>
            <w:r w:rsidRPr="00581D79">
              <w:rPr>
                <w:rFonts w:ascii="Arial" w:hAnsi="Arial" w:cs="Arial"/>
                <w:b/>
                <w:bCs/>
                <w:sz w:val="21"/>
                <w:szCs w:val="21"/>
              </w:rPr>
              <w:t xml:space="preserve"> Markup Language</w:t>
            </w:r>
            <w:r w:rsidRPr="00581D79">
              <w:rPr>
                <w:rFonts w:ascii="Arial" w:hAnsi="Arial" w:cs="Arial"/>
                <w:sz w:val="21"/>
                <w:szCs w:val="21"/>
              </w:rPr>
              <w:t> or </w:t>
            </w:r>
            <w:r w:rsidRPr="00581D79">
              <w:rPr>
                <w:rFonts w:ascii="Arial" w:hAnsi="Arial" w:cs="Arial"/>
                <w:b/>
                <w:bCs/>
                <w:sz w:val="21"/>
                <w:szCs w:val="21"/>
              </w:rPr>
              <w:t>HTML</w:t>
            </w:r>
            <w:r w:rsidRPr="00581D79">
              <w:rPr>
                <w:rFonts w:ascii="Arial" w:hAnsi="Arial" w:cs="Arial"/>
                <w:sz w:val="21"/>
                <w:szCs w:val="21"/>
              </w:rPr>
              <w:t> is the standard </w:t>
            </w:r>
            <w:hyperlink r:id="rId13" w:tooltip="Markup language" w:history="1">
              <w:r w:rsidRPr="00581D79">
                <w:rPr>
                  <w:rStyle w:val="Hyperlink"/>
                  <w:rFonts w:ascii="Arial" w:hAnsi="Arial" w:cs="Arial"/>
                  <w:color w:val="auto"/>
                  <w:sz w:val="21"/>
                  <w:szCs w:val="21"/>
                  <w:u w:val="none"/>
                </w:rPr>
                <w:t>markup language</w:t>
              </w:r>
            </w:hyperlink>
            <w:r w:rsidRPr="00581D79">
              <w:rPr>
                <w:rFonts w:ascii="Arial" w:hAnsi="Arial" w:cs="Arial"/>
                <w:sz w:val="21"/>
                <w:szCs w:val="21"/>
              </w:rPr>
              <w:t> for documents designed to be displayed in a </w:t>
            </w:r>
            <w:hyperlink r:id="rId14" w:tooltip="Web browser" w:history="1">
              <w:r w:rsidRPr="00581D79">
                <w:rPr>
                  <w:rStyle w:val="Hyperlink"/>
                  <w:rFonts w:ascii="Arial" w:hAnsi="Arial" w:cs="Arial"/>
                  <w:color w:val="auto"/>
                  <w:sz w:val="21"/>
                  <w:szCs w:val="21"/>
                  <w:u w:val="none"/>
                </w:rPr>
                <w:t>web browser</w:t>
              </w:r>
            </w:hyperlink>
            <w:r w:rsidRPr="00581D79">
              <w:rPr>
                <w:rFonts w:ascii="Arial" w:hAnsi="Arial" w:cs="Arial"/>
                <w:sz w:val="21"/>
                <w:szCs w:val="21"/>
              </w:rPr>
              <w:t>. It can be assisted by technologies such as </w:t>
            </w:r>
            <w:hyperlink r:id="rId15" w:tooltip="Cascading Style Sheets" w:history="1">
              <w:r w:rsidRPr="00581D79">
                <w:rPr>
                  <w:rStyle w:val="Hyperlink"/>
                  <w:rFonts w:ascii="Arial" w:hAnsi="Arial" w:cs="Arial"/>
                  <w:color w:val="auto"/>
                  <w:sz w:val="21"/>
                  <w:szCs w:val="21"/>
                  <w:u w:val="none"/>
                </w:rPr>
                <w:t>Cascading Style Sheets</w:t>
              </w:r>
            </w:hyperlink>
            <w:r w:rsidRPr="00581D79">
              <w:rPr>
                <w:rFonts w:ascii="Arial" w:hAnsi="Arial" w:cs="Arial"/>
                <w:sz w:val="21"/>
                <w:szCs w:val="21"/>
              </w:rPr>
              <w:t> (CSS) and </w:t>
            </w:r>
            <w:hyperlink r:id="rId16" w:tooltip="Scripting language" w:history="1">
              <w:r w:rsidRPr="00581D79">
                <w:rPr>
                  <w:rStyle w:val="Hyperlink"/>
                  <w:rFonts w:ascii="Arial" w:hAnsi="Arial" w:cs="Arial"/>
                  <w:color w:val="auto"/>
                  <w:sz w:val="21"/>
                  <w:szCs w:val="21"/>
                  <w:u w:val="none"/>
                </w:rPr>
                <w:t>scripting languages</w:t>
              </w:r>
            </w:hyperlink>
            <w:r w:rsidRPr="00581D79">
              <w:rPr>
                <w:rFonts w:ascii="Arial" w:hAnsi="Arial" w:cs="Arial"/>
                <w:sz w:val="21"/>
                <w:szCs w:val="21"/>
              </w:rPr>
              <w:t> such as </w:t>
            </w:r>
            <w:hyperlink r:id="rId17" w:tooltip="JavaScript" w:history="1">
              <w:r w:rsidRPr="00581D79">
                <w:rPr>
                  <w:rStyle w:val="Hyperlink"/>
                  <w:rFonts w:ascii="Arial" w:hAnsi="Arial" w:cs="Arial"/>
                  <w:color w:val="auto"/>
                  <w:sz w:val="21"/>
                  <w:szCs w:val="21"/>
                  <w:u w:val="none"/>
                </w:rPr>
                <w:t>JavaScript</w:t>
              </w:r>
            </w:hyperlink>
            <w:r w:rsidRPr="00581D79">
              <w:rPr>
                <w:rFonts w:ascii="Arial" w:hAnsi="Arial" w:cs="Arial"/>
                <w:sz w:val="21"/>
                <w:szCs w:val="21"/>
              </w:rPr>
              <w:t>.</w:t>
            </w:r>
          </w:p>
          <w:p w14:paraId="61975750" w14:textId="77777777" w:rsidR="003D24A5" w:rsidRPr="00581D79" w:rsidRDefault="00000000" w:rsidP="003D24A5">
            <w:pPr>
              <w:pStyle w:val="NormalWeb"/>
              <w:shd w:val="clear" w:color="auto" w:fill="FFFFFF"/>
              <w:spacing w:before="120" w:beforeAutospacing="0" w:after="120" w:afterAutospacing="0"/>
              <w:rPr>
                <w:rFonts w:ascii="Arial" w:hAnsi="Arial" w:cs="Arial"/>
                <w:sz w:val="21"/>
                <w:szCs w:val="21"/>
              </w:rPr>
            </w:pPr>
            <w:hyperlink r:id="rId18" w:tooltip="Web browser" w:history="1">
              <w:r w:rsidR="003D24A5" w:rsidRPr="00581D79">
                <w:rPr>
                  <w:rStyle w:val="Hyperlink"/>
                  <w:rFonts w:ascii="Arial" w:hAnsi="Arial" w:cs="Arial"/>
                  <w:color w:val="auto"/>
                  <w:sz w:val="21"/>
                  <w:szCs w:val="21"/>
                  <w:u w:val="none"/>
                </w:rPr>
                <w:t>Web browsers</w:t>
              </w:r>
            </w:hyperlink>
            <w:r w:rsidR="003D24A5" w:rsidRPr="00581D79">
              <w:rPr>
                <w:rFonts w:ascii="Arial" w:hAnsi="Arial" w:cs="Arial"/>
                <w:sz w:val="21"/>
                <w:szCs w:val="21"/>
              </w:rPr>
              <w:t> receive HTML documents from a </w:t>
            </w:r>
            <w:hyperlink r:id="rId19" w:tooltip="Web server" w:history="1">
              <w:r w:rsidR="003D24A5" w:rsidRPr="00581D79">
                <w:rPr>
                  <w:rStyle w:val="Hyperlink"/>
                  <w:rFonts w:ascii="Arial" w:hAnsi="Arial" w:cs="Arial"/>
                  <w:color w:val="auto"/>
                  <w:sz w:val="21"/>
                  <w:szCs w:val="21"/>
                  <w:u w:val="none"/>
                </w:rPr>
                <w:t>web server</w:t>
              </w:r>
            </w:hyperlink>
            <w:r w:rsidR="003D24A5" w:rsidRPr="00581D79">
              <w:rPr>
                <w:rFonts w:ascii="Arial" w:hAnsi="Arial" w:cs="Arial"/>
                <w:sz w:val="21"/>
                <w:szCs w:val="21"/>
              </w:rPr>
              <w:t> or from local storage and </w:t>
            </w:r>
            <w:hyperlink r:id="rId20" w:tooltip="Browser engine" w:history="1">
              <w:r w:rsidR="003D24A5" w:rsidRPr="00581D79">
                <w:rPr>
                  <w:rStyle w:val="Hyperlink"/>
                  <w:rFonts w:ascii="Arial" w:hAnsi="Arial" w:cs="Arial"/>
                  <w:color w:val="auto"/>
                  <w:sz w:val="21"/>
                  <w:szCs w:val="21"/>
                  <w:u w:val="none"/>
                </w:rPr>
                <w:t>render</w:t>
              </w:r>
            </w:hyperlink>
            <w:r w:rsidR="003D24A5" w:rsidRPr="00581D79">
              <w:rPr>
                <w:rFonts w:ascii="Arial" w:hAnsi="Arial" w:cs="Arial"/>
                <w:sz w:val="21"/>
                <w:szCs w:val="21"/>
              </w:rPr>
              <w:t> the documents into multimedia web pages. HTML describes the structure of a </w:t>
            </w:r>
            <w:hyperlink r:id="rId21" w:tooltip="Web page" w:history="1">
              <w:r w:rsidR="003D24A5" w:rsidRPr="00581D79">
                <w:rPr>
                  <w:rStyle w:val="Hyperlink"/>
                  <w:rFonts w:ascii="Arial" w:hAnsi="Arial" w:cs="Arial"/>
                  <w:color w:val="auto"/>
                  <w:sz w:val="21"/>
                  <w:szCs w:val="21"/>
                  <w:u w:val="none"/>
                </w:rPr>
                <w:t>web page</w:t>
              </w:r>
            </w:hyperlink>
            <w:r w:rsidR="003D24A5" w:rsidRPr="00581D79">
              <w:rPr>
                <w:rFonts w:ascii="Arial" w:hAnsi="Arial" w:cs="Arial"/>
                <w:sz w:val="21"/>
                <w:szCs w:val="21"/>
              </w:rPr>
              <w:t> </w:t>
            </w:r>
            <w:hyperlink r:id="rId22" w:tooltip="Semantic Web" w:history="1">
              <w:r w:rsidR="003D24A5" w:rsidRPr="00581D79">
                <w:rPr>
                  <w:rStyle w:val="Hyperlink"/>
                  <w:rFonts w:ascii="Arial" w:hAnsi="Arial" w:cs="Arial"/>
                  <w:color w:val="auto"/>
                  <w:sz w:val="21"/>
                  <w:szCs w:val="21"/>
                  <w:u w:val="none"/>
                </w:rPr>
                <w:t>semantically</w:t>
              </w:r>
            </w:hyperlink>
            <w:r w:rsidR="003D24A5" w:rsidRPr="00581D79">
              <w:rPr>
                <w:rFonts w:ascii="Arial" w:hAnsi="Arial" w:cs="Arial"/>
                <w:sz w:val="21"/>
                <w:szCs w:val="21"/>
              </w:rPr>
              <w:t> and originally included cues for the appearance of the document.</w:t>
            </w:r>
          </w:p>
          <w:p w14:paraId="05FD81A4" w14:textId="77777777" w:rsidR="003D24A5" w:rsidRPr="00581D79" w:rsidRDefault="00000000" w:rsidP="003D24A5">
            <w:pPr>
              <w:pStyle w:val="NormalWeb"/>
              <w:shd w:val="clear" w:color="auto" w:fill="FFFFFF"/>
              <w:spacing w:before="120" w:beforeAutospacing="0" w:after="120" w:afterAutospacing="0"/>
              <w:rPr>
                <w:rFonts w:ascii="Arial" w:hAnsi="Arial" w:cs="Arial"/>
                <w:sz w:val="21"/>
                <w:szCs w:val="21"/>
              </w:rPr>
            </w:pPr>
            <w:hyperlink r:id="rId23" w:tooltip="HTML element" w:history="1">
              <w:r w:rsidR="003D24A5" w:rsidRPr="00581D79">
                <w:rPr>
                  <w:rStyle w:val="Hyperlink"/>
                  <w:rFonts w:ascii="Arial" w:hAnsi="Arial" w:cs="Arial"/>
                  <w:color w:val="auto"/>
                  <w:sz w:val="21"/>
                  <w:szCs w:val="21"/>
                  <w:u w:val="none"/>
                </w:rPr>
                <w:t>HTML elements</w:t>
              </w:r>
            </w:hyperlink>
            <w:r w:rsidR="003D24A5" w:rsidRPr="00581D79">
              <w:rPr>
                <w:rFonts w:ascii="Arial" w:hAnsi="Arial" w:cs="Arial"/>
                <w:sz w:val="21"/>
                <w:szCs w:val="21"/>
              </w:rPr>
              <w:t> are the building blocks of HTML pages. With HTML constructs, </w:t>
            </w:r>
            <w:hyperlink r:id="rId24" w:anchor="Images_and_objects" w:tooltip="HTML element" w:history="1">
              <w:r w:rsidR="003D24A5" w:rsidRPr="00581D79">
                <w:rPr>
                  <w:rStyle w:val="Hyperlink"/>
                  <w:rFonts w:ascii="Arial" w:hAnsi="Arial" w:cs="Arial"/>
                  <w:color w:val="auto"/>
                  <w:sz w:val="21"/>
                  <w:szCs w:val="21"/>
                  <w:u w:val="none"/>
                </w:rPr>
                <w:t>images</w:t>
              </w:r>
            </w:hyperlink>
            <w:r w:rsidR="003D24A5" w:rsidRPr="00581D79">
              <w:rPr>
                <w:rFonts w:ascii="Arial" w:hAnsi="Arial" w:cs="Arial"/>
                <w:sz w:val="21"/>
                <w:szCs w:val="21"/>
              </w:rPr>
              <w:t> and other objects such as </w:t>
            </w:r>
            <w:hyperlink r:id="rId25" w:tooltip="Fieldset" w:history="1">
              <w:r w:rsidR="003D24A5" w:rsidRPr="00581D79">
                <w:rPr>
                  <w:rStyle w:val="Hyperlink"/>
                  <w:rFonts w:ascii="Arial" w:hAnsi="Arial" w:cs="Arial"/>
                  <w:color w:val="auto"/>
                  <w:sz w:val="21"/>
                  <w:szCs w:val="21"/>
                  <w:u w:val="none"/>
                </w:rPr>
                <w:t>interactive forms</w:t>
              </w:r>
            </w:hyperlink>
            <w:r w:rsidR="003D24A5" w:rsidRPr="00581D79">
              <w:rPr>
                <w:rFonts w:ascii="Arial" w:hAnsi="Arial" w:cs="Arial"/>
                <w:sz w:val="21"/>
                <w:szCs w:val="21"/>
              </w:rPr>
              <w:t> may be embedded into the rendered page. HTML provides a means to create </w:t>
            </w:r>
            <w:hyperlink r:id="rId26" w:tooltip="Structured document" w:history="1">
              <w:r w:rsidR="003D24A5" w:rsidRPr="00581D79">
                <w:rPr>
                  <w:rStyle w:val="Hyperlink"/>
                  <w:rFonts w:ascii="Arial" w:hAnsi="Arial" w:cs="Arial"/>
                  <w:color w:val="auto"/>
                  <w:sz w:val="21"/>
                  <w:szCs w:val="21"/>
                  <w:u w:val="none"/>
                </w:rPr>
                <w:t>structured documents</w:t>
              </w:r>
            </w:hyperlink>
            <w:r w:rsidR="003D24A5" w:rsidRPr="00581D79">
              <w:rPr>
                <w:rFonts w:ascii="Arial" w:hAnsi="Arial" w:cs="Arial"/>
                <w:sz w:val="21"/>
                <w:szCs w:val="21"/>
              </w:rPr>
              <w:t> by denoting structural </w:t>
            </w:r>
            <w:hyperlink r:id="rId27" w:tooltip="Semantics" w:history="1">
              <w:r w:rsidR="003D24A5" w:rsidRPr="00581D79">
                <w:rPr>
                  <w:rStyle w:val="Hyperlink"/>
                  <w:rFonts w:ascii="Arial" w:hAnsi="Arial" w:cs="Arial"/>
                  <w:color w:val="auto"/>
                  <w:sz w:val="21"/>
                  <w:szCs w:val="21"/>
                  <w:u w:val="none"/>
                </w:rPr>
                <w:t>semantics</w:t>
              </w:r>
            </w:hyperlink>
            <w:r w:rsidR="003D24A5" w:rsidRPr="00581D79">
              <w:rPr>
                <w:rFonts w:ascii="Arial" w:hAnsi="Arial" w:cs="Arial"/>
                <w:sz w:val="21"/>
                <w:szCs w:val="21"/>
              </w:rPr>
              <w:t> for text such as headings, paragraphs, lists, </w:t>
            </w:r>
            <w:hyperlink r:id="rId28" w:tooltip="Hyperlink" w:history="1">
              <w:r w:rsidR="003D24A5" w:rsidRPr="00581D79">
                <w:rPr>
                  <w:rStyle w:val="Hyperlink"/>
                  <w:rFonts w:ascii="Arial" w:hAnsi="Arial" w:cs="Arial"/>
                  <w:color w:val="auto"/>
                  <w:sz w:val="21"/>
                  <w:szCs w:val="21"/>
                  <w:u w:val="none"/>
                </w:rPr>
                <w:t>links</w:t>
              </w:r>
            </w:hyperlink>
            <w:r w:rsidR="003D24A5" w:rsidRPr="00581D79">
              <w:rPr>
                <w:rFonts w:ascii="Arial" w:hAnsi="Arial" w:cs="Arial"/>
                <w:sz w:val="21"/>
                <w:szCs w:val="21"/>
              </w:rPr>
              <w:t>, quotes and other items. HTML elements are delineated by </w:t>
            </w:r>
            <w:r w:rsidR="003D24A5" w:rsidRPr="00581D79">
              <w:rPr>
                <w:rFonts w:ascii="Arial" w:hAnsi="Arial" w:cs="Arial"/>
                <w:i/>
                <w:iCs/>
                <w:sz w:val="21"/>
                <w:szCs w:val="21"/>
              </w:rPr>
              <w:t>tags</w:t>
            </w:r>
            <w:r w:rsidR="003D24A5" w:rsidRPr="00581D79">
              <w:rPr>
                <w:rFonts w:ascii="Arial" w:hAnsi="Arial" w:cs="Arial"/>
                <w:sz w:val="21"/>
                <w:szCs w:val="21"/>
              </w:rPr>
              <w:t>, written using </w:t>
            </w:r>
            <w:hyperlink r:id="rId29" w:anchor="Angle_brackets" w:tooltip="Bracket" w:history="1">
              <w:r w:rsidR="003D24A5" w:rsidRPr="00581D79">
                <w:rPr>
                  <w:rStyle w:val="Hyperlink"/>
                  <w:rFonts w:ascii="Arial" w:hAnsi="Arial" w:cs="Arial"/>
                  <w:color w:val="auto"/>
                  <w:sz w:val="21"/>
                  <w:szCs w:val="21"/>
                  <w:u w:val="none"/>
                </w:rPr>
                <w:t>angle brackets</w:t>
              </w:r>
            </w:hyperlink>
            <w:r w:rsidR="003D24A5" w:rsidRPr="00581D79">
              <w:rPr>
                <w:rFonts w:ascii="Arial" w:hAnsi="Arial" w:cs="Arial"/>
                <w:sz w:val="21"/>
                <w:szCs w:val="21"/>
              </w:rPr>
              <w:t>. Tags such as </w:t>
            </w:r>
            <w:r w:rsidR="003D24A5" w:rsidRPr="00581D79">
              <w:rPr>
                <w:rStyle w:val="p"/>
                <w:rFonts w:ascii="Courier New" w:hAnsi="Courier New" w:cs="Courier New"/>
                <w:sz w:val="20"/>
                <w:szCs w:val="20"/>
                <w:bdr w:val="single" w:sz="6" w:space="1" w:color="EAECF0" w:frame="1"/>
                <w:shd w:val="clear" w:color="auto" w:fill="F8F8F8"/>
              </w:rPr>
              <w:t>&lt;</w:t>
            </w:r>
            <w:proofErr w:type="spellStart"/>
            <w:r w:rsidR="003D24A5" w:rsidRPr="00581D79">
              <w:rPr>
                <w:rStyle w:val="nt"/>
                <w:rFonts w:ascii="Courier New" w:hAnsi="Courier New" w:cs="Courier New"/>
                <w:b/>
                <w:bCs/>
                <w:sz w:val="20"/>
                <w:szCs w:val="20"/>
                <w:bdr w:val="single" w:sz="6" w:space="1" w:color="EAECF0" w:frame="1"/>
                <w:shd w:val="clear" w:color="auto" w:fill="F8F8F8"/>
              </w:rPr>
              <w:t>img</w:t>
            </w:r>
            <w:proofErr w:type="spellEnd"/>
            <w:r w:rsidR="003D24A5" w:rsidRPr="00581D79">
              <w:rPr>
                <w:rStyle w:val="HTMLCode"/>
                <w:bdr w:val="single" w:sz="6" w:space="1" w:color="EAECF0" w:frame="1"/>
                <w:shd w:val="clear" w:color="auto" w:fill="F8F8F8"/>
              </w:rPr>
              <w:t> </w:t>
            </w:r>
            <w:r w:rsidR="003D24A5" w:rsidRPr="00581D79">
              <w:rPr>
                <w:rStyle w:val="p"/>
                <w:rFonts w:ascii="Courier New" w:hAnsi="Courier New" w:cs="Courier New"/>
                <w:sz w:val="20"/>
                <w:szCs w:val="20"/>
                <w:bdr w:val="single" w:sz="6" w:space="1" w:color="EAECF0" w:frame="1"/>
                <w:shd w:val="clear" w:color="auto" w:fill="F8F8F8"/>
              </w:rPr>
              <w:t>/&gt;</w:t>
            </w:r>
            <w:r w:rsidR="003D24A5" w:rsidRPr="00581D79">
              <w:rPr>
                <w:rFonts w:ascii="Arial" w:hAnsi="Arial" w:cs="Arial"/>
                <w:sz w:val="21"/>
                <w:szCs w:val="21"/>
              </w:rPr>
              <w:t> and </w:t>
            </w:r>
            <w:r w:rsidR="003D24A5" w:rsidRPr="00581D79">
              <w:rPr>
                <w:rStyle w:val="p"/>
                <w:rFonts w:ascii="Courier New" w:hAnsi="Courier New" w:cs="Courier New"/>
                <w:sz w:val="20"/>
                <w:szCs w:val="20"/>
                <w:bdr w:val="single" w:sz="6" w:space="1" w:color="EAECF0" w:frame="1"/>
                <w:shd w:val="clear" w:color="auto" w:fill="F8F8F8"/>
              </w:rPr>
              <w:t>&lt;</w:t>
            </w:r>
            <w:r w:rsidR="003D24A5" w:rsidRPr="00581D79">
              <w:rPr>
                <w:rStyle w:val="nt"/>
                <w:rFonts w:ascii="Courier New" w:hAnsi="Courier New" w:cs="Courier New"/>
                <w:b/>
                <w:bCs/>
                <w:sz w:val="20"/>
                <w:szCs w:val="20"/>
                <w:bdr w:val="single" w:sz="6" w:space="1" w:color="EAECF0" w:frame="1"/>
                <w:shd w:val="clear" w:color="auto" w:fill="F8F8F8"/>
              </w:rPr>
              <w:t>input</w:t>
            </w:r>
            <w:r w:rsidR="003D24A5" w:rsidRPr="00581D79">
              <w:rPr>
                <w:rStyle w:val="HTMLCode"/>
                <w:bdr w:val="single" w:sz="6" w:space="1" w:color="EAECF0" w:frame="1"/>
                <w:shd w:val="clear" w:color="auto" w:fill="F8F8F8"/>
              </w:rPr>
              <w:t> </w:t>
            </w:r>
            <w:r w:rsidR="003D24A5" w:rsidRPr="00581D79">
              <w:rPr>
                <w:rStyle w:val="p"/>
                <w:rFonts w:ascii="Courier New" w:hAnsi="Courier New" w:cs="Courier New"/>
                <w:sz w:val="20"/>
                <w:szCs w:val="20"/>
                <w:bdr w:val="single" w:sz="6" w:space="1" w:color="EAECF0" w:frame="1"/>
                <w:shd w:val="clear" w:color="auto" w:fill="F8F8F8"/>
              </w:rPr>
              <w:t>/&gt;</w:t>
            </w:r>
            <w:r w:rsidR="003D24A5" w:rsidRPr="00581D79">
              <w:rPr>
                <w:rFonts w:ascii="Arial" w:hAnsi="Arial" w:cs="Arial"/>
                <w:sz w:val="21"/>
                <w:szCs w:val="21"/>
              </w:rPr>
              <w:t> directly introduce content into the page. Other tags such as </w:t>
            </w:r>
            <w:r w:rsidR="003D24A5" w:rsidRPr="00581D79">
              <w:rPr>
                <w:rStyle w:val="p"/>
                <w:rFonts w:ascii="Courier New" w:hAnsi="Courier New" w:cs="Courier New"/>
                <w:sz w:val="20"/>
                <w:szCs w:val="20"/>
                <w:bdr w:val="single" w:sz="6" w:space="1" w:color="EAECF0" w:frame="1"/>
                <w:shd w:val="clear" w:color="auto" w:fill="F8F8F8"/>
              </w:rPr>
              <w:t>&lt;</w:t>
            </w:r>
            <w:r w:rsidR="003D24A5" w:rsidRPr="00581D79">
              <w:rPr>
                <w:rStyle w:val="nt"/>
                <w:rFonts w:ascii="Courier New" w:hAnsi="Courier New" w:cs="Courier New"/>
                <w:b/>
                <w:bCs/>
                <w:sz w:val="20"/>
                <w:szCs w:val="20"/>
                <w:bdr w:val="single" w:sz="6" w:space="1" w:color="EAECF0" w:frame="1"/>
                <w:shd w:val="clear" w:color="auto" w:fill="F8F8F8"/>
              </w:rPr>
              <w:t>p</w:t>
            </w:r>
            <w:r w:rsidR="003D24A5" w:rsidRPr="00581D79">
              <w:rPr>
                <w:rStyle w:val="p"/>
                <w:rFonts w:ascii="Courier New" w:hAnsi="Courier New" w:cs="Courier New"/>
                <w:sz w:val="20"/>
                <w:szCs w:val="20"/>
                <w:bdr w:val="single" w:sz="6" w:space="1" w:color="EAECF0" w:frame="1"/>
                <w:shd w:val="clear" w:color="auto" w:fill="F8F8F8"/>
              </w:rPr>
              <w:t>&gt;</w:t>
            </w:r>
            <w:r w:rsidR="003D24A5" w:rsidRPr="00581D79">
              <w:rPr>
                <w:rFonts w:ascii="Arial" w:hAnsi="Arial" w:cs="Arial"/>
                <w:sz w:val="21"/>
                <w:szCs w:val="21"/>
              </w:rPr>
              <w:t> surround and provide information about document text and may include other tags as sub-elements. Browsers do not display the HTML tags but use them to interpret the content of the page.</w:t>
            </w:r>
          </w:p>
          <w:p w14:paraId="5313578C" w14:textId="75F82B9F" w:rsidR="0048120C" w:rsidRPr="00581D79" w:rsidRDefault="0048120C" w:rsidP="000E4641">
            <w:pPr>
              <w:pStyle w:val="Text"/>
            </w:pPr>
          </w:p>
        </w:tc>
        <w:tc>
          <w:tcPr>
            <w:tcW w:w="1079" w:type="dxa"/>
          </w:tcPr>
          <w:p w14:paraId="28128820" w14:textId="77777777" w:rsidR="0048120C" w:rsidRPr="00581D79" w:rsidRDefault="0048120C"/>
        </w:tc>
      </w:tr>
      <w:tr w:rsidR="00581D79" w:rsidRPr="00581D79" w14:paraId="3869AE3E" w14:textId="77777777" w:rsidTr="003D24A5">
        <w:trPr>
          <w:trHeight w:val="730"/>
        </w:trPr>
        <w:tc>
          <w:tcPr>
            <w:tcW w:w="1079" w:type="dxa"/>
          </w:tcPr>
          <w:p w14:paraId="2BFD3FC6" w14:textId="77777777" w:rsidR="0048120C" w:rsidRPr="00581D79" w:rsidRDefault="0048120C"/>
        </w:tc>
        <w:tc>
          <w:tcPr>
            <w:tcW w:w="3956" w:type="dxa"/>
            <w:gridSpan w:val="3"/>
          </w:tcPr>
          <w:p w14:paraId="2D846433" w14:textId="338718DC" w:rsidR="0048120C" w:rsidRPr="00581D79" w:rsidRDefault="003D24A5" w:rsidP="0048120C">
            <w:pPr>
              <w:pStyle w:val="Heading5"/>
              <w:rPr>
                <w:color w:val="auto"/>
              </w:rPr>
            </w:pPr>
            <w:r w:rsidRPr="00581D79">
              <w:rPr>
                <w:color w:val="auto"/>
              </w:rPr>
              <w:t>CSS (Cascading Stylesheet)</w:t>
            </w:r>
          </w:p>
          <w:p w14:paraId="60D17D05" w14:textId="77777777" w:rsidR="003D24A5" w:rsidRPr="00581D79" w:rsidRDefault="003D24A5" w:rsidP="003D24A5"/>
          <w:p w14:paraId="46B19700" w14:textId="77777777" w:rsidR="00581D79" w:rsidRPr="00581D79" w:rsidRDefault="00581D79" w:rsidP="00581D79">
            <w:pPr>
              <w:pStyle w:val="NormalWeb"/>
              <w:shd w:val="clear" w:color="auto" w:fill="FFFFFF"/>
              <w:spacing w:before="120" w:beforeAutospacing="0" w:after="120" w:afterAutospacing="0"/>
              <w:rPr>
                <w:rFonts w:ascii="Arial" w:hAnsi="Arial" w:cs="Arial"/>
                <w:sz w:val="21"/>
                <w:szCs w:val="21"/>
              </w:rPr>
            </w:pPr>
            <w:r w:rsidRPr="00581D79">
              <w:rPr>
                <w:rFonts w:ascii="Arial" w:hAnsi="Arial" w:cs="Arial"/>
                <w:b/>
                <w:bCs/>
                <w:sz w:val="21"/>
                <w:szCs w:val="21"/>
              </w:rPr>
              <w:t>Cascading Style Sheets</w:t>
            </w:r>
            <w:r w:rsidRPr="00581D79">
              <w:rPr>
                <w:rFonts w:ascii="Arial" w:hAnsi="Arial" w:cs="Arial"/>
                <w:sz w:val="21"/>
                <w:szCs w:val="21"/>
              </w:rPr>
              <w:t> (</w:t>
            </w:r>
            <w:r w:rsidRPr="00581D79">
              <w:rPr>
                <w:rFonts w:ascii="Arial" w:hAnsi="Arial" w:cs="Arial"/>
                <w:b/>
                <w:bCs/>
                <w:sz w:val="21"/>
                <w:szCs w:val="21"/>
              </w:rPr>
              <w:t>CSS</w:t>
            </w:r>
            <w:r w:rsidRPr="00581D79">
              <w:rPr>
                <w:rFonts w:ascii="Arial" w:hAnsi="Arial" w:cs="Arial"/>
                <w:sz w:val="21"/>
                <w:szCs w:val="21"/>
              </w:rPr>
              <w:t>) is a </w:t>
            </w:r>
            <w:hyperlink r:id="rId30" w:tooltip="Style sheet language" w:history="1">
              <w:r w:rsidRPr="00581D79">
                <w:rPr>
                  <w:rStyle w:val="Hyperlink"/>
                  <w:rFonts w:ascii="Arial" w:hAnsi="Arial" w:cs="Arial"/>
                  <w:color w:val="auto"/>
                  <w:sz w:val="21"/>
                  <w:szCs w:val="21"/>
                  <w:u w:val="none"/>
                </w:rPr>
                <w:t>style sheet language</w:t>
              </w:r>
            </w:hyperlink>
            <w:r w:rsidRPr="00581D79">
              <w:rPr>
                <w:rFonts w:ascii="Arial" w:hAnsi="Arial" w:cs="Arial"/>
                <w:sz w:val="21"/>
                <w:szCs w:val="21"/>
              </w:rPr>
              <w:t> used for describing the </w:t>
            </w:r>
            <w:hyperlink r:id="rId31" w:tooltip="Presentation semantics" w:history="1">
              <w:r w:rsidRPr="00581D79">
                <w:rPr>
                  <w:rStyle w:val="Hyperlink"/>
                  <w:rFonts w:ascii="Arial" w:hAnsi="Arial" w:cs="Arial"/>
                  <w:color w:val="auto"/>
                  <w:sz w:val="21"/>
                  <w:szCs w:val="21"/>
                  <w:u w:val="none"/>
                </w:rPr>
                <w:t>presentation</w:t>
              </w:r>
            </w:hyperlink>
            <w:r w:rsidRPr="00581D79">
              <w:rPr>
                <w:rFonts w:ascii="Arial" w:hAnsi="Arial" w:cs="Arial"/>
                <w:sz w:val="21"/>
                <w:szCs w:val="21"/>
              </w:rPr>
              <w:t> of a document written in a </w:t>
            </w:r>
            <w:hyperlink r:id="rId32" w:tooltip="Markup language" w:history="1">
              <w:r w:rsidRPr="00581D79">
                <w:rPr>
                  <w:rStyle w:val="Hyperlink"/>
                  <w:rFonts w:ascii="Arial" w:hAnsi="Arial" w:cs="Arial"/>
                  <w:color w:val="auto"/>
                  <w:sz w:val="21"/>
                  <w:szCs w:val="21"/>
                  <w:u w:val="none"/>
                </w:rPr>
                <w:t>markup language</w:t>
              </w:r>
            </w:hyperlink>
            <w:r w:rsidRPr="00581D79">
              <w:rPr>
                <w:rFonts w:ascii="Arial" w:hAnsi="Arial" w:cs="Arial"/>
                <w:sz w:val="21"/>
                <w:szCs w:val="21"/>
              </w:rPr>
              <w:t> such as </w:t>
            </w:r>
            <w:hyperlink r:id="rId33" w:tooltip="HTML" w:history="1">
              <w:r w:rsidRPr="00581D79">
                <w:rPr>
                  <w:rStyle w:val="Hyperlink"/>
                  <w:rFonts w:ascii="Arial" w:hAnsi="Arial" w:cs="Arial"/>
                  <w:color w:val="auto"/>
                  <w:sz w:val="21"/>
                  <w:szCs w:val="21"/>
                  <w:u w:val="none"/>
                </w:rPr>
                <w:t>HTML</w:t>
              </w:r>
            </w:hyperlink>
            <w:r w:rsidRPr="00581D79">
              <w:rPr>
                <w:rFonts w:ascii="Arial" w:hAnsi="Arial" w:cs="Arial"/>
                <w:sz w:val="21"/>
                <w:szCs w:val="21"/>
              </w:rPr>
              <w:t> or </w:t>
            </w:r>
            <w:hyperlink r:id="rId34" w:tooltip="XML" w:history="1">
              <w:r w:rsidRPr="00581D79">
                <w:rPr>
                  <w:rStyle w:val="Hyperlink"/>
                  <w:rFonts w:ascii="Arial" w:hAnsi="Arial" w:cs="Arial"/>
                  <w:color w:val="auto"/>
                  <w:sz w:val="21"/>
                  <w:szCs w:val="21"/>
                  <w:u w:val="none"/>
                </w:rPr>
                <w:t>XML</w:t>
              </w:r>
            </w:hyperlink>
            <w:r w:rsidRPr="00581D79">
              <w:rPr>
                <w:rFonts w:ascii="Arial" w:hAnsi="Arial" w:cs="Arial"/>
                <w:sz w:val="21"/>
                <w:szCs w:val="21"/>
              </w:rPr>
              <w:t> (including XML dialects such as </w:t>
            </w:r>
            <w:hyperlink r:id="rId35" w:tooltip="Scalable Vector Graphics" w:history="1">
              <w:r w:rsidRPr="00581D79">
                <w:rPr>
                  <w:rStyle w:val="Hyperlink"/>
                  <w:rFonts w:ascii="Arial" w:hAnsi="Arial" w:cs="Arial"/>
                  <w:color w:val="auto"/>
                  <w:sz w:val="21"/>
                  <w:szCs w:val="21"/>
                  <w:u w:val="none"/>
                </w:rPr>
                <w:t>SVG</w:t>
              </w:r>
            </w:hyperlink>
            <w:r w:rsidRPr="00581D79">
              <w:rPr>
                <w:rFonts w:ascii="Arial" w:hAnsi="Arial" w:cs="Arial"/>
                <w:sz w:val="21"/>
                <w:szCs w:val="21"/>
              </w:rPr>
              <w:t>, </w:t>
            </w:r>
            <w:hyperlink r:id="rId36" w:tooltip="MathML" w:history="1">
              <w:r w:rsidRPr="00581D79">
                <w:rPr>
                  <w:rStyle w:val="Hyperlink"/>
                  <w:rFonts w:ascii="Arial" w:hAnsi="Arial" w:cs="Arial"/>
                  <w:color w:val="auto"/>
                  <w:sz w:val="21"/>
                  <w:szCs w:val="21"/>
                  <w:u w:val="none"/>
                </w:rPr>
                <w:t>MathML</w:t>
              </w:r>
            </w:hyperlink>
            <w:r w:rsidRPr="00581D79">
              <w:rPr>
                <w:rFonts w:ascii="Arial" w:hAnsi="Arial" w:cs="Arial"/>
                <w:sz w:val="21"/>
                <w:szCs w:val="21"/>
              </w:rPr>
              <w:t> or </w:t>
            </w:r>
            <w:hyperlink r:id="rId37" w:tooltip="XHTML" w:history="1">
              <w:r w:rsidRPr="00581D79">
                <w:rPr>
                  <w:rStyle w:val="Hyperlink"/>
                  <w:rFonts w:ascii="Arial" w:hAnsi="Arial" w:cs="Arial"/>
                  <w:color w:val="auto"/>
                  <w:sz w:val="21"/>
                  <w:szCs w:val="21"/>
                  <w:u w:val="none"/>
                </w:rPr>
                <w:t>XHTML</w:t>
              </w:r>
            </w:hyperlink>
            <w:r w:rsidRPr="00581D79">
              <w:rPr>
                <w:rFonts w:ascii="Arial" w:hAnsi="Arial" w:cs="Arial"/>
                <w:sz w:val="21"/>
                <w:szCs w:val="21"/>
              </w:rPr>
              <w:t>).</w:t>
            </w:r>
            <w:hyperlink r:id="rId38" w:anchor="cite_note-1" w:history="1">
              <w:r w:rsidRPr="00581D79">
                <w:rPr>
                  <w:rStyle w:val="Hyperlink"/>
                  <w:rFonts w:ascii="Arial" w:hAnsi="Arial" w:cs="Arial"/>
                  <w:color w:val="auto"/>
                  <w:sz w:val="17"/>
                  <w:szCs w:val="17"/>
                  <w:u w:val="none"/>
                  <w:vertAlign w:val="superscript"/>
                </w:rPr>
                <w:t>[1]</w:t>
              </w:r>
            </w:hyperlink>
            <w:r w:rsidRPr="00581D79">
              <w:rPr>
                <w:rFonts w:ascii="Arial" w:hAnsi="Arial" w:cs="Arial"/>
                <w:sz w:val="21"/>
                <w:szCs w:val="21"/>
              </w:rPr>
              <w:t> CSS is a cornerstone technology of the </w:t>
            </w:r>
            <w:hyperlink r:id="rId39" w:tooltip="World Wide Web" w:history="1">
              <w:r w:rsidRPr="00581D79">
                <w:rPr>
                  <w:rStyle w:val="Hyperlink"/>
                  <w:rFonts w:ascii="Arial" w:hAnsi="Arial" w:cs="Arial"/>
                  <w:color w:val="auto"/>
                  <w:sz w:val="21"/>
                  <w:szCs w:val="21"/>
                  <w:u w:val="none"/>
                </w:rPr>
                <w:t>World Wide Web</w:t>
              </w:r>
            </w:hyperlink>
            <w:r w:rsidRPr="00581D79">
              <w:rPr>
                <w:rFonts w:ascii="Arial" w:hAnsi="Arial" w:cs="Arial"/>
                <w:sz w:val="21"/>
                <w:szCs w:val="21"/>
              </w:rPr>
              <w:t>, alongside HTML and </w:t>
            </w:r>
            <w:hyperlink r:id="rId40" w:tooltip="JavaScript" w:history="1">
              <w:r w:rsidRPr="00581D79">
                <w:rPr>
                  <w:rStyle w:val="Hyperlink"/>
                  <w:rFonts w:ascii="Arial" w:hAnsi="Arial" w:cs="Arial"/>
                  <w:color w:val="auto"/>
                  <w:sz w:val="21"/>
                  <w:szCs w:val="21"/>
                  <w:u w:val="none"/>
                </w:rPr>
                <w:t>JavaScript</w:t>
              </w:r>
            </w:hyperlink>
            <w:r w:rsidRPr="00581D79">
              <w:rPr>
                <w:rFonts w:ascii="Arial" w:hAnsi="Arial" w:cs="Arial"/>
                <w:sz w:val="21"/>
                <w:szCs w:val="21"/>
              </w:rPr>
              <w:t>.</w:t>
            </w:r>
            <w:hyperlink r:id="rId41" w:anchor="cite_note-2" w:history="1">
              <w:r w:rsidRPr="00581D79">
                <w:rPr>
                  <w:rStyle w:val="Hyperlink"/>
                  <w:rFonts w:ascii="Arial" w:hAnsi="Arial" w:cs="Arial"/>
                  <w:color w:val="auto"/>
                  <w:sz w:val="17"/>
                  <w:szCs w:val="17"/>
                  <w:u w:val="none"/>
                  <w:vertAlign w:val="superscript"/>
                </w:rPr>
                <w:t>[2]</w:t>
              </w:r>
            </w:hyperlink>
          </w:p>
          <w:p w14:paraId="4B04C720" w14:textId="4FE72E1F" w:rsidR="0048120C" w:rsidRPr="00581D79" w:rsidRDefault="00581D79" w:rsidP="00581D79">
            <w:pPr>
              <w:pStyle w:val="NormalWeb"/>
              <w:shd w:val="clear" w:color="auto" w:fill="FFFFFF"/>
              <w:spacing w:before="120" w:beforeAutospacing="0" w:after="120" w:afterAutospacing="0"/>
            </w:pPr>
            <w:r w:rsidRPr="00581D79">
              <w:rPr>
                <w:rFonts w:ascii="Arial" w:hAnsi="Arial" w:cs="Arial"/>
                <w:sz w:val="21"/>
                <w:szCs w:val="21"/>
              </w:rPr>
              <w:t>CSS is designed to enable the separation of presentation and content, including </w:t>
            </w:r>
            <w:hyperlink r:id="rId42" w:tooltip="Page layout" w:history="1">
              <w:r w:rsidRPr="00581D79">
                <w:rPr>
                  <w:rStyle w:val="Hyperlink"/>
                  <w:rFonts w:ascii="Arial" w:hAnsi="Arial" w:cs="Arial"/>
                  <w:color w:val="auto"/>
                  <w:sz w:val="21"/>
                  <w:szCs w:val="21"/>
                  <w:u w:val="none"/>
                </w:rPr>
                <w:t>layout</w:t>
              </w:r>
            </w:hyperlink>
            <w:r w:rsidRPr="00581D79">
              <w:rPr>
                <w:rFonts w:ascii="Arial" w:hAnsi="Arial" w:cs="Arial"/>
                <w:sz w:val="21"/>
                <w:szCs w:val="21"/>
              </w:rPr>
              <w:t>, </w:t>
            </w:r>
            <w:proofErr w:type="spellStart"/>
            <w:r w:rsidRPr="00581D79">
              <w:rPr>
                <w:rFonts w:ascii="Arial" w:hAnsi="Arial" w:cs="Arial"/>
                <w:sz w:val="21"/>
                <w:szCs w:val="21"/>
              </w:rPr>
              <w:fldChar w:fldCharType="begin"/>
            </w:r>
            <w:r w:rsidRPr="00581D79">
              <w:rPr>
                <w:rFonts w:ascii="Arial" w:hAnsi="Arial" w:cs="Arial"/>
                <w:sz w:val="21"/>
                <w:szCs w:val="21"/>
              </w:rPr>
              <w:instrText xml:space="preserve"> HYPERLINK "https://en.wikipedia.org/wiki/Color" \o "Color" </w:instrText>
            </w:r>
            <w:r w:rsidRPr="00581D79">
              <w:rPr>
                <w:rFonts w:ascii="Arial" w:hAnsi="Arial" w:cs="Arial"/>
                <w:sz w:val="21"/>
                <w:szCs w:val="21"/>
              </w:rPr>
              <w:fldChar w:fldCharType="separate"/>
            </w:r>
            <w:r w:rsidRPr="00581D79">
              <w:rPr>
                <w:rStyle w:val="Hyperlink"/>
                <w:rFonts w:ascii="Arial" w:hAnsi="Arial" w:cs="Arial"/>
                <w:color w:val="auto"/>
                <w:sz w:val="21"/>
                <w:szCs w:val="21"/>
                <w:u w:val="none"/>
              </w:rPr>
              <w:t>colors</w:t>
            </w:r>
            <w:proofErr w:type="spellEnd"/>
            <w:r w:rsidRPr="00581D79">
              <w:rPr>
                <w:rFonts w:ascii="Arial" w:hAnsi="Arial" w:cs="Arial"/>
                <w:sz w:val="21"/>
                <w:szCs w:val="21"/>
              </w:rPr>
              <w:fldChar w:fldCharType="end"/>
            </w:r>
            <w:r w:rsidRPr="00581D79">
              <w:rPr>
                <w:rFonts w:ascii="Arial" w:hAnsi="Arial" w:cs="Arial"/>
                <w:sz w:val="21"/>
                <w:szCs w:val="21"/>
              </w:rPr>
              <w:t>, and </w:t>
            </w:r>
            <w:hyperlink r:id="rId43" w:tooltip="Typeface" w:history="1">
              <w:r w:rsidRPr="00581D79">
                <w:rPr>
                  <w:rStyle w:val="Hyperlink"/>
                  <w:rFonts w:ascii="Arial" w:hAnsi="Arial" w:cs="Arial"/>
                  <w:color w:val="auto"/>
                  <w:sz w:val="21"/>
                  <w:szCs w:val="21"/>
                  <w:u w:val="none"/>
                </w:rPr>
                <w:t>fonts</w:t>
              </w:r>
            </w:hyperlink>
            <w:r w:rsidRPr="00581D79">
              <w:rPr>
                <w:rFonts w:ascii="Arial" w:hAnsi="Arial" w:cs="Arial"/>
                <w:sz w:val="21"/>
                <w:szCs w:val="21"/>
              </w:rPr>
              <w:t>.</w:t>
            </w:r>
            <w:hyperlink r:id="rId44" w:anchor="cite_note-3" w:history="1">
              <w:r w:rsidRPr="00581D79">
                <w:rPr>
                  <w:rStyle w:val="Hyperlink"/>
                  <w:rFonts w:ascii="Arial" w:hAnsi="Arial" w:cs="Arial"/>
                  <w:color w:val="auto"/>
                  <w:sz w:val="17"/>
                  <w:szCs w:val="17"/>
                  <w:u w:val="none"/>
                  <w:vertAlign w:val="superscript"/>
                </w:rPr>
                <w:t>[3]</w:t>
              </w:r>
            </w:hyperlink>
            <w:r w:rsidRPr="00581D79">
              <w:rPr>
                <w:rFonts w:ascii="Arial" w:hAnsi="Arial" w:cs="Arial"/>
                <w:sz w:val="21"/>
                <w:szCs w:val="21"/>
              </w:rPr>
              <w:t> This separation can improve content </w:t>
            </w:r>
            <w:hyperlink r:id="rId45" w:tooltip="Accessibility" w:history="1">
              <w:r w:rsidRPr="00581D79">
                <w:rPr>
                  <w:rStyle w:val="Hyperlink"/>
                  <w:rFonts w:ascii="Arial" w:hAnsi="Arial" w:cs="Arial"/>
                  <w:color w:val="auto"/>
                  <w:sz w:val="21"/>
                  <w:szCs w:val="21"/>
                  <w:u w:val="none"/>
                </w:rPr>
                <w:t>accessibility</w:t>
              </w:r>
            </w:hyperlink>
            <w:r w:rsidRPr="00581D79">
              <w:rPr>
                <w:rFonts w:ascii="Arial" w:hAnsi="Arial" w:cs="Arial"/>
                <w:sz w:val="21"/>
                <w:szCs w:val="21"/>
              </w:rPr>
              <w:t xml:space="preserve">; provide more </w:t>
            </w:r>
          </w:p>
        </w:tc>
        <w:tc>
          <w:tcPr>
            <w:tcW w:w="719" w:type="dxa"/>
            <w:tcBorders>
              <w:top w:val="single" w:sz="18" w:space="0" w:color="476166" w:themeColor="accent1"/>
              <w:left w:val="nil"/>
            </w:tcBorders>
          </w:tcPr>
          <w:p w14:paraId="11580539" w14:textId="77777777" w:rsidR="0048120C" w:rsidRPr="00581D79" w:rsidRDefault="0048120C"/>
        </w:tc>
        <w:tc>
          <w:tcPr>
            <w:tcW w:w="3957" w:type="dxa"/>
            <w:gridSpan w:val="3"/>
            <w:tcBorders>
              <w:top w:val="single" w:sz="18" w:space="0" w:color="476166" w:themeColor="accent1"/>
            </w:tcBorders>
          </w:tcPr>
          <w:p w14:paraId="0BDB5B99" w14:textId="0A191694" w:rsidR="0048120C" w:rsidRPr="00581D79" w:rsidRDefault="00581D79" w:rsidP="00581D79">
            <w:pPr>
              <w:pStyle w:val="NormalWeb"/>
              <w:shd w:val="clear" w:color="auto" w:fill="FFFFFF"/>
              <w:spacing w:before="120" w:beforeAutospacing="0" w:after="120" w:afterAutospacing="0"/>
              <w:rPr>
                <w:rFonts w:ascii="Arial" w:hAnsi="Arial" w:cs="Arial"/>
                <w:sz w:val="21"/>
                <w:szCs w:val="21"/>
              </w:rPr>
            </w:pPr>
            <w:r w:rsidRPr="00581D79">
              <w:rPr>
                <w:rFonts w:ascii="Arial" w:hAnsi="Arial" w:cs="Arial"/>
                <w:sz w:val="21"/>
                <w:szCs w:val="21"/>
              </w:rPr>
              <w:t>flexibility and control in the specification of presentation characteristics; enable multiple </w:t>
            </w:r>
            <w:hyperlink r:id="rId46" w:tooltip="Web page" w:history="1">
              <w:r w:rsidRPr="00581D79">
                <w:rPr>
                  <w:rStyle w:val="Hyperlink"/>
                  <w:rFonts w:ascii="Arial" w:hAnsi="Arial" w:cs="Arial"/>
                  <w:color w:val="auto"/>
                  <w:sz w:val="21"/>
                  <w:szCs w:val="21"/>
                  <w:u w:val="none"/>
                </w:rPr>
                <w:t>web pages</w:t>
              </w:r>
            </w:hyperlink>
            <w:r w:rsidRPr="00581D79">
              <w:rPr>
                <w:rFonts w:ascii="Arial" w:hAnsi="Arial" w:cs="Arial"/>
                <w:sz w:val="21"/>
                <w:szCs w:val="21"/>
              </w:rPr>
              <w:t> to share formatting by specifying the relevant CSS in a separate .</w:t>
            </w:r>
            <w:proofErr w:type="spellStart"/>
            <w:r w:rsidRPr="00581D79">
              <w:rPr>
                <w:rFonts w:ascii="Arial" w:hAnsi="Arial" w:cs="Arial"/>
                <w:sz w:val="21"/>
                <w:szCs w:val="21"/>
              </w:rPr>
              <w:t>css</w:t>
            </w:r>
            <w:proofErr w:type="spellEnd"/>
            <w:r w:rsidRPr="00581D79">
              <w:rPr>
                <w:rFonts w:ascii="Arial" w:hAnsi="Arial" w:cs="Arial"/>
                <w:sz w:val="21"/>
                <w:szCs w:val="21"/>
              </w:rPr>
              <w:t xml:space="preserve"> file, which reduces complexity and repetition in the structural content; and enable the .</w:t>
            </w:r>
            <w:proofErr w:type="spellStart"/>
            <w:r w:rsidRPr="00581D79">
              <w:rPr>
                <w:rFonts w:ascii="Arial" w:hAnsi="Arial" w:cs="Arial"/>
                <w:sz w:val="21"/>
                <w:szCs w:val="21"/>
              </w:rPr>
              <w:t>css</w:t>
            </w:r>
            <w:proofErr w:type="spellEnd"/>
            <w:r w:rsidRPr="00581D79">
              <w:rPr>
                <w:rFonts w:ascii="Arial" w:hAnsi="Arial" w:cs="Arial"/>
                <w:sz w:val="21"/>
                <w:szCs w:val="21"/>
              </w:rPr>
              <w:t xml:space="preserve"> file to be </w:t>
            </w:r>
            <w:hyperlink r:id="rId47" w:tooltip="Cache (computing)" w:history="1">
              <w:r w:rsidRPr="00581D79">
                <w:rPr>
                  <w:rStyle w:val="Hyperlink"/>
                  <w:rFonts w:ascii="Arial" w:hAnsi="Arial" w:cs="Arial"/>
                  <w:color w:val="auto"/>
                  <w:sz w:val="21"/>
                  <w:szCs w:val="21"/>
                  <w:u w:val="none"/>
                </w:rPr>
                <w:t>cached</w:t>
              </w:r>
            </w:hyperlink>
            <w:r w:rsidRPr="00581D79">
              <w:rPr>
                <w:rFonts w:ascii="Arial" w:hAnsi="Arial" w:cs="Arial"/>
                <w:sz w:val="21"/>
                <w:szCs w:val="21"/>
              </w:rPr>
              <w:t> to improve the page load speed between the pages that share the file and its formatting.</w:t>
            </w:r>
          </w:p>
          <w:p w14:paraId="78CD1313" w14:textId="40A81B02" w:rsidR="00581D79" w:rsidRPr="00581D79" w:rsidRDefault="00581D79">
            <w:r w:rsidRPr="00581D79">
              <w:rPr>
                <w:rFonts w:ascii="Arial" w:hAnsi="Arial" w:cs="Arial"/>
                <w:sz w:val="21"/>
                <w:szCs w:val="21"/>
                <w:shd w:val="clear" w:color="auto" w:fill="FFFFFF"/>
              </w:rPr>
              <w:t>The CSS specifications are maintained by the </w:t>
            </w:r>
            <w:hyperlink r:id="rId48" w:tooltip="World Wide Web Consortium" w:history="1">
              <w:r w:rsidRPr="00581D79">
                <w:rPr>
                  <w:rStyle w:val="Hyperlink"/>
                  <w:rFonts w:ascii="Arial" w:hAnsi="Arial" w:cs="Arial"/>
                  <w:color w:val="auto"/>
                  <w:sz w:val="21"/>
                  <w:szCs w:val="21"/>
                  <w:u w:val="none"/>
                  <w:shd w:val="clear" w:color="auto" w:fill="FFFFFF"/>
                </w:rPr>
                <w:t>World Wide Web Consortium</w:t>
              </w:r>
            </w:hyperlink>
            <w:r w:rsidRPr="00581D79">
              <w:rPr>
                <w:rFonts w:ascii="Arial" w:hAnsi="Arial" w:cs="Arial"/>
                <w:sz w:val="21"/>
                <w:szCs w:val="21"/>
                <w:shd w:val="clear" w:color="auto" w:fill="FFFFFF"/>
              </w:rPr>
              <w:t> (W3C). Internet media type (</w:t>
            </w:r>
            <w:hyperlink r:id="rId49" w:tooltip="MIME media type" w:history="1">
              <w:r w:rsidRPr="00581D79">
                <w:rPr>
                  <w:rStyle w:val="Hyperlink"/>
                  <w:rFonts w:ascii="Arial" w:hAnsi="Arial" w:cs="Arial"/>
                  <w:color w:val="auto"/>
                  <w:sz w:val="21"/>
                  <w:szCs w:val="21"/>
                  <w:u w:val="none"/>
                  <w:shd w:val="clear" w:color="auto" w:fill="FFFFFF"/>
                </w:rPr>
                <w:t>MIME type</w:t>
              </w:r>
            </w:hyperlink>
            <w:r w:rsidRPr="00581D79">
              <w:rPr>
                <w:rFonts w:ascii="Arial" w:hAnsi="Arial" w:cs="Arial"/>
                <w:sz w:val="21"/>
                <w:szCs w:val="21"/>
                <w:shd w:val="clear" w:color="auto" w:fill="FFFFFF"/>
              </w:rPr>
              <w:t>) </w:t>
            </w:r>
            <w:r w:rsidRPr="00581D79">
              <w:rPr>
                <w:rStyle w:val="HTMLCode"/>
                <w:rFonts w:eastAsiaTheme="minorHAnsi"/>
                <w:sz w:val="21"/>
                <w:szCs w:val="21"/>
                <w:bdr w:val="single" w:sz="6" w:space="1" w:color="EAECF0" w:frame="1"/>
                <w:shd w:val="clear" w:color="auto" w:fill="F8F9FA"/>
              </w:rPr>
              <w:t>text/</w:t>
            </w:r>
            <w:proofErr w:type="spellStart"/>
            <w:r w:rsidRPr="00581D79">
              <w:rPr>
                <w:rStyle w:val="HTMLCode"/>
                <w:rFonts w:eastAsiaTheme="minorHAnsi"/>
                <w:sz w:val="21"/>
                <w:szCs w:val="21"/>
                <w:bdr w:val="single" w:sz="6" w:space="1" w:color="EAECF0" w:frame="1"/>
                <w:shd w:val="clear" w:color="auto" w:fill="F8F9FA"/>
              </w:rPr>
              <w:t>css</w:t>
            </w:r>
            <w:proofErr w:type="spellEnd"/>
            <w:r w:rsidRPr="00581D79">
              <w:rPr>
                <w:rFonts w:ascii="Arial" w:hAnsi="Arial" w:cs="Arial"/>
                <w:sz w:val="21"/>
                <w:szCs w:val="21"/>
                <w:shd w:val="clear" w:color="auto" w:fill="FFFFFF"/>
              </w:rPr>
              <w:t> is registered for use with CSS by RFC 2318 (March 1998). The W3C operates a free </w:t>
            </w:r>
            <w:hyperlink r:id="rId50" w:anchor="CSS_validation" w:tooltip="W3C Markup Validation Service" w:history="1">
              <w:r w:rsidRPr="00581D79">
                <w:rPr>
                  <w:rStyle w:val="Hyperlink"/>
                  <w:rFonts w:ascii="Arial" w:hAnsi="Arial" w:cs="Arial"/>
                  <w:color w:val="auto"/>
                  <w:sz w:val="21"/>
                  <w:szCs w:val="21"/>
                  <w:u w:val="none"/>
                  <w:shd w:val="clear" w:color="auto" w:fill="FFFFFF"/>
                </w:rPr>
                <w:t>CSS validation service</w:t>
              </w:r>
            </w:hyperlink>
            <w:r w:rsidRPr="00581D79">
              <w:rPr>
                <w:rFonts w:ascii="Arial" w:hAnsi="Arial" w:cs="Arial"/>
                <w:sz w:val="21"/>
                <w:szCs w:val="21"/>
                <w:shd w:val="clear" w:color="auto" w:fill="FFFFFF"/>
              </w:rPr>
              <w:t> for CSS documents.</w:t>
            </w:r>
          </w:p>
        </w:tc>
        <w:tc>
          <w:tcPr>
            <w:tcW w:w="1079" w:type="dxa"/>
          </w:tcPr>
          <w:p w14:paraId="6E61C905" w14:textId="77777777" w:rsidR="0048120C" w:rsidRPr="00581D79" w:rsidRDefault="0048120C"/>
        </w:tc>
      </w:tr>
      <w:tr w:rsidR="00581D79" w:rsidRPr="00581D79" w14:paraId="396EFD32" w14:textId="77777777" w:rsidTr="00185F4A">
        <w:tc>
          <w:tcPr>
            <w:tcW w:w="1079" w:type="dxa"/>
          </w:tcPr>
          <w:p w14:paraId="2BB3567A" w14:textId="77777777" w:rsidR="0048120C" w:rsidRPr="00581D79" w:rsidRDefault="0048120C" w:rsidP="00581D79"/>
        </w:tc>
        <w:tc>
          <w:tcPr>
            <w:tcW w:w="8632" w:type="dxa"/>
            <w:gridSpan w:val="7"/>
          </w:tcPr>
          <w:p w14:paraId="53F0B210" w14:textId="1EC28DAE" w:rsidR="0048120C" w:rsidRDefault="002B5F4D">
            <w:pPr>
              <w:rPr>
                <w:rFonts w:asciiTheme="majorHAnsi" w:hAnsiTheme="majorHAnsi"/>
                <w:b/>
                <w:bCs/>
                <w:sz w:val="28"/>
                <w:szCs w:val="28"/>
              </w:rPr>
            </w:pPr>
            <w:r>
              <w:rPr>
                <w:rFonts w:asciiTheme="majorHAnsi" w:hAnsiTheme="majorHAnsi"/>
                <w:b/>
                <w:bCs/>
                <w:sz w:val="28"/>
                <w:szCs w:val="28"/>
              </w:rPr>
              <w:t>JavaScript</w:t>
            </w:r>
          </w:p>
          <w:p w14:paraId="28C20C47" w14:textId="77777777" w:rsidR="002B5F4D" w:rsidRDefault="002B5F4D">
            <w:pPr>
              <w:rPr>
                <w:rFonts w:asciiTheme="majorHAnsi" w:hAnsiTheme="majorHAnsi"/>
                <w:b/>
                <w:bCs/>
                <w:sz w:val="28"/>
                <w:szCs w:val="28"/>
              </w:rPr>
            </w:pPr>
          </w:p>
          <w:p w14:paraId="669C8C63" w14:textId="0350F4D6" w:rsidR="002B5F4D" w:rsidRDefault="002B5F4D">
            <w:r w:rsidRPr="002B5F4D">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w:t>
            </w:r>
            <w:proofErr w:type="gramStart"/>
            <w:r w:rsidRPr="002B5F4D">
              <w:t>e.g.</w:t>
            </w:r>
            <w:proofErr w:type="gramEnd"/>
            <w:r w:rsidRPr="002B5F4D">
              <w:t xml:space="preserve"> functional programming) styles. Read more about JavaScript.</w:t>
            </w:r>
          </w:p>
          <w:p w14:paraId="53CD5B48" w14:textId="0833B314" w:rsidR="002B5F4D" w:rsidRDefault="002B5F4D"/>
          <w:p w14:paraId="4269A92F" w14:textId="3237476C" w:rsidR="002B5F4D" w:rsidRDefault="002B5F4D"/>
          <w:p w14:paraId="2270BBB2" w14:textId="08DEE576" w:rsidR="002B5F4D" w:rsidRPr="005B6656" w:rsidRDefault="005B6656">
            <w:pPr>
              <w:rPr>
                <w:rFonts w:asciiTheme="majorHAnsi" w:hAnsiTheme="majorHAnsi"/>
                <w:b/>
                <w:bCs/>
                <w:sz w:val="28"/>
                <w:szCs w:val="28"/>
              </w:rPr>
            </w:pPr>
            <w:r>
              <w:rPr>
                <w:rFonts w:asciiTheme="majorHAnsi" w:hAnsiTheme="majorHAnsi"/>
                <w:b/>
                <w:bCs/>
                <w:noProof/>
                <w:sz w:val="28"/>
                <w:szCs w:val="28"/>
              </w:rPr>
              <w:drawing>
                <wp:inline distT="0" distB="0" distL="0" distR="0" wp14:anchorId="6A158EEB" wp14:editId="7CA4E0D2">
                  <wp:extent cx="5473700" cy="5708650"/>
                  <wp:effectExtent l="0" t="0" r="1270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7AE60182" w14:textId="64D4DDBF" w:rsidR="002B5F4D" w:rsidRDefault="002B5F4D"/>
          <w:p w14:paraId="554BDC99" w14:textId="5A5ACF38" w:rsidR="002B5F4D" w:rsidRDefault="002B5F4D"/>
          <w:p w14:paraId="68CC77ED" w14:textId="07219E1C" w:rsidR="002B5F4D" w:rsidRDefault="002B5F4D"/>
          <w:p w14:paraId="2FBB57F0" w14:textId="41295BC4" w:rsidR="002B5F4D" w:rsidRDefault="002B5F4D"/>
          <w:p w14:paraId="6AB25647" w14:textId="56A4C718" w:rsidR="002B5F4D" w:rsidRDefault="002B5F4D"/>
          <w:p w14:paraId="0A76D3BD" w14:textId="48F6D95E" w:rsidR="002B5F4D" w:rsidRDefault="00E60FCE" w:rsidP="00E60FCE">
            <w:pPr>
              <w:jc w:val="center"/>
              <w:rPr>
                <w:rFonts w:asciiTheme="majorHAnsi" w:hAnsiTheme="majorHAnsi"/>
                <w:b/>
                <w:bCs/>
                <w:sz w:val="40"/>
                <w:szCs w:val="40"/>
              </w:rPr>
            </w:pPr>
            <w:r w:rsidRPr="00E60FCE">
              <w:rPr>
                <w:rFonts w:asciiTheme="majorHAnsi" w:hAnsiTheme="majorHAnsi"/>
                <w:b/>
                <w:bCs/>
                <w:sz w:val="40"/>
                <w:szCs w:val="40"/>
              </w:rPr>
              <w:lastRenderedPageBreak/>
              <w:t>ABOUT PROJECT</w:t>
            </w:r>
          </w:p>
          <w:p w14:paraId="40FDCDD4" w14:textId="77777777" w:rsidR="00E60FCE" w:rsidRPr="00E60FCE" w:rsidRDefault="00E60FCE" w:rsidP="00E60FCE">
            <w:pPr>
              <w:rPr>
                <w:rFonts w:asciiTheme="majorHAnsi" w:hAnsiTheme="majorHAnsi"/>
                <w:b/>
                <w:bCs/>
                <w:sz w:val="40"/>
                <w:szCs w:val="40"/>
              </w:rPr>
            </w:pPr>
          </w:p>
          <w:p w14:paraId="5014CC85" w14:textId="77777777" w:rsidR="00E60FCE" w:rsidRPr="00E60FCE" w:rsidRDefault="00E60FCE" w:rsidP="00E60FCE">
            <w:pPr>
              <w:jc w:val="center"/>
              <w:rPr>
                <w:rFonts w:asciiTheme="majorHAnsi" w:hAnsiTheme="majorHAnsi"/>
                <w:b/>
                <w:bCs/>
                <w:sz w:val="28"/>
                <w:szCs w:val="28"/>
              </w:rPr>
            </w:pPr>
          </w:p>
          <w:p w14:paraId="711D64C9" w14:textId="0FB0636A" w:rsidR="002B5F4D" w:rsidRDefault="002B5F4D"/>
          <w:p w14:paraId="5D5F4BBD" w14:textId="77777777" w:rsidR="00143C73" w:rsidRPr="00143C73" w:rsidRDefault="00143C73" w:rsidP="00143C73">
            <w:pPr>
              <w:rPr>
                <w:lang w:val="en-IN"/>
              </w:rPr>
            </w:pPr>
            <w:r w:rsidRPr="00143C73">
              <w:t xml:space="preserve">This is a multipage responsive website project built using frontend web technologies like </w:t>
            </w:r>
            <w:proofErr w:type="gramStart"/>
            <w:r w:rsidRPr="00143C73">
              <w:t>HTML,CSS</w:t>
            </w:r>
            <w:proofErr w:type="gramEnd"/>
            <w:r w:rsidRPr="00143C73">
              <w:t>,JAVASCRIPT and the UI has been designed using FIGMA.</w:t>
            </w:r>
          </w:p>
          <w:p w14:paraId="2BE97FA8" w14:textId="77777777" w:rsidR="00143C73" w:rsidRPr="00143C73" w:rsidRDefault="00143C73" w:rsidP="00143C73">
            <w:pPr>
              <w:rPr>
                <w:lang w:val="en-IN"/>
              </w:rPr>
            </w:pPr>
            <w:r w:rsidRPr="00143C73">
              <w:t xml:space="preserve">This is a demonstrative project which take up an educational institute website as an example. The same layout or framework can be used for creating similar kinds of multipage responsive websites for college projects, small </w:t>
            </w:r>
            <w:proofErr w:type="gramStart"/>
            <w:r w:rsidRPr="00143C73">
              <w:t>businesses ,</w:t>
            </w:r>
            <w:proofErr w:type="gramEnd"/>
            <w:r w:rsidRPr="00143C73">
              <w:t xml:space="preserve"> portfolios etc.</w:t>
            </w:r>
          </w:p>
          <w:p w14:paraId="37D31C62" w14:textId="77777777" w:rsidR="00143C73" w:rsidRPr="00143C73" w:rsidRDefault="00143C73" w:rsidP="00143C73">
            <w:pPr>
              <w:rPr>
                <w:lang w:val="en-IN"/>
              </w:rPr>
            </w:pPr>
            <w:r w:rsidRPr="00143C73">
              <w:t xml:space="preserve">The project has been made as a submission of internship at Exposys Data Labs </w:t>
            </w:r>
            <w:proofErr w:type="gramStart"/>
            <w:r w:rsidRPr="00143C73">
              <w:t>in  a</w:t>
            </w:r>
            <w:proofErr w:type="gramEnd"/>
            <w:r w:rsidRPr="00143C73">
              <w:t xml:space="preserve"> 35 day period.</w:t>
            </w:r>
          </w:p>
          <w:p w14:paraId="7CE29EAA" w14:textId="4AC24C80" w:rsidR="002B5F4D" w:rsidRDefault="002B5F4D"/>
          <w:p w14:paraId="44640C0D" w14:textId="77777777" w:rsidR="00143C73" w:rsidRPr="00143C73" w:rsidRDefault="00143C73" w:rsidP="00143C73">
            <w:pPr>
              <w:rPr>
                <w:lang w:val="en-IN"/>
              </w:rPr>
            </w:pPr>
            <w:r w:rsidRPr="00143C73">
              <w:t xml:space="preserve">Savish </w:t>
            </w:r>
            <w:proofErr w:type="gramStart"/>
            <w:r w:rsidRPr="00143C73">
              <w:t>is  a</w:t>
            </w:r>
            <w:proofErr w:type="gramEnd"/>
            <w:r w:rsidRPr="00143C73">
              <w:t xml:space="preserve"> multipage responsive website built using frontend technologies like HTML, CSS and JavaScript. The UI of this website is built keeping in mind the basic functionalities a non-tech user might find useful while interacting with the webapp/website.</w:t>
            </w:r>
          </w:p>
          <w:p w14:paraId="4D2F2617" w14:textId="04145B4F" w:rsidR="00143C73" w:rsidRDefault="00143C73" w:rsidP="00143C73">
            <w:r w:rsidRPr="00143C73">
              <w:t xml:space="preserve">It is a project that helps to enhance the frontend web development skills and understanding the basic concepts of how internet works and how these websites are deployed over the internet providing with the help of version control tools such as Git/GitHub. Savish is a website built for an educational institute, the same UI or Layout framework can be used for various domains such as a landing page, portfolio and other projects as well. </w:t>
            </w:r>
          </w:p>
          <w:p w14:paraId="36CA242D" w14:textId="77777777" w:rsidR="00143C73" w:rsidRPr="00143C73" w:rsidRDefault="00143C73" w:rsidP="00143C73">
            <w:pPr>
              <w:rPr>
                <w:lang w:val="en-IN"/>
              </w:rPr>
            </w:pPr>
            <w:r w:rsidRPr="00143C73">
              <w:t>Savish is an educational website that offers both professional educational courses as well as courses made to enhance your technical, behavioral and intrapersonal skills.</w:t>
            </w:r>
          </w:p>
          <w:p w14:paraId="03DA9F27" w14:textId="77777777" w:rsidR="00143C73" w:rsidRPr="00143C73" w:rsidRDefault="00143C73" w:rsidP="00143C73">
            <w:pPr>
              <w:rPr>
                <w:lang w:val="en-IN"/>
              </w:rPr>
            </w:pPr>
            <w:r w:rsidRPr="00143C73">
              <w:t xml:space="preserve">The website offers you some major </w:t>
            </w:r>
            <w:proofErr w:type="gramStart"/>
            <w:r w:rsidRPr="00143C73">
              <w:t>undergraduate,  postgraduate</w:t>
            </w:r>
            <w:proofErr w:type="gramEnd"/>
            <w:r w:rsidRPr="00143C73">
              <w:t>, Adult learning and Degree completion courses.</w:t>
            </w:r>
          </w:p>
          <w:p w14:paraId="7518559C" w14:textId="77777777" w:rsidR="00143C73" w:rsidRPr="00143C73" w:rsidRDefault="00143C73" w:rsidP="00143C73">
            <w:pPr>
              <w:rPr>
                <w:lang w:val="en-IN"/>
              </w:rPr>
            </w:pPr>
            <w:r w:rsidRPr="00143C73">
              <w:t>Savish ties up with some prestigious institutes based out of Delhi, Hyderabad and Mumbai.</w:t>
            </w:r>
          </w:p>
          <w:p w14:paraId="41993596" w14:textId="77777777" w:rsidR="00143C73" w:rsidRPr="00143C73" w:rsidRDefault="00143C73" w:rsidP="00143C73">
            <w:pPr>
              <w:rPr>
                <w:lang w:val="en-IN"/>
              </w:rPr>
            </w:pPr>
            <w:r w:rsidRPr="00143C73">
              <w:t xml:space="preserve">The UI allows you to navigate through various webpages across the website. When the user opens the </w:t>
            </w:r>
            <w:proofErr w:type="gramStart"/>
            <w:r w:rsidRPr="00143C73">
              <w:t>website</w:t>
            </w:r>
            <w:proofErr w:type="gramEnd"/>
            <w:r w:rsidRPr="00143C73">
              <w:t xml:space="preserve"> it first visits the HOME page which acts as a brief introduction about the website.</w:t>
            </w:r>
          </w:p>
          <w:p w14:paraId="2DA99555" w14:textId="77777777" w:rsidR="00143C73" w:rsidRPr="00143C73" w:rsidRDefault="00143C73" w:rsidP="00143C73">
            <w:pPr>
              <w:rPr>
                <w:lang w:val="en-IN"/>
              </w:rPr>
            </w:pPr>
            <w:r w:rsidRPr="00143C73">
              <w:t>What the website is all about. The user can scroll through to know more about us.</w:t>
            </w:r>
          </w:p>
          <w:p w14:paraId="5DD2AF8D" w14:textId="77777777" w:rsidR="00143C73" w:rsidRPr="00143C73" w:rsidRDefault="00143C73" w:rsidP="00143C73">
            <w:pPr>
              <w:rPr>
                <w:lang w:val="en-IN"/>
              </w:rPr>
            </w:pPr>
            <w:r w:rsidRPr="00143C73">
              <w:t>It provides all the information in a single page such as what is Savish, what courses do we offer, what facilities we offer in our campuses and by that it also gives a glimpse of our various branches/campuses across the country.</w:t>
            </w:r>
          </w:p>
          <w:p w14:paraId="1BFFA53E" w14:textId="77777777" w:rsidR="00143C73" w:rsidRDefault="00143C73" w:rsidP="00143C73"/>
          <w:p w14:paraId="3037FCCD" w14:textId="6EEA2235" w:rsidR="00143C73" w:rsidRDefault="00143C73" w:rsidP="00143C73"/>
          <w:p w14:paraId="272F2E03" w14:textId="3708B38A" w:rsidR="00143C73" w:rsidRDefault="00143C73" w:rsidP="00143C73">
            <w:r>
              <w:t>The website consists of various pages such as:</w:t>
            </w:r>
          </w:p>
          <w:p w14:paraId="63DC8322" w14:textId="576413AA" w:rsidR="00143C73" w:rsidRDefault="00143C73" w:rsidP="00143C73">
            <w:pPr>
              <w:pStyle w:val="ListParagraph"/>
              <w:numPr>
                <w:ilvl w:val="0"/>
                <w:numId w:val="2"/>
              </w:numPr>
              <w:rPr>
                <w:lang w:val="en-IN"/>
              </w:rPr>
            </w:pPr>
            <w:r>
              <w:rPr>
                <w:lang w:val="en-IN"/>
              </w:rPr>
              <w:t>Home Page</w:t>
            </w:r>
          </w:p>
          <w:p w14:paraId="3553416B" w14:textId="5B5D0E8E" w:rsidR="00143C73" w:rsidRDefault="00143C73" w:rsidP="00143C73">
            <w:pPr>
              <w:pStyle w:val="ListParagraph"/>
              <w:numPr>
                <w:ilvl w:val="0"/>
                <w:numId w:val="2"/>
              </w:numPr>
              <w:rPr>
                <w:lang w:val="en-IN"/>
              </w:rPr>
            </w:pPr>
            <w:r>
              <w:rPr>
                <w:lang w:val="en-IN"/>
              </w:rPr>
              <w:t>Courses page</w:t>
            </w:r>
          </w:p>
          <w:p w14:paraId="1C043D59" w14:textId="72CAA6F0" w:rsidR="00143C73" w:rsidRDefault="00143C73" w:rsidP="00143C73">
            <w:pPr>
              <w:pStyle w:val="ListParagraph"/>
              <w:numPr>
                <w:ilvl w:val="0"/>
                <w:numId w:val="2"/>
              </w:numPr>
              <w:rPr>
                <w:lang w:val="en-IN"/>
              </w:rPr>
            </w:pPr>
            <w:r>
              <w:rPr>
                <w:lang w:val="en-IN"/>
              </w:rPr>
              <w:t>Blog page</w:t>
            </w:r>
          </w:p>
          <w:p w14:paraId="637334E7" w14:textId="0742100F" w:rsidR="00143C73" w:rsidRDefault="00143C73" w:rsidP="00143C73">
            <w:pPr>
              <w:pStyle w:val="ListParagraph"/>
              <w:numPr>
                <w:ilvl w:val="0"/>
                <w:numId w:val="2"/>
              </w:numPr>
              <w:rPr>
                <w:lang w:val="en-IN"/>
              </w:rPr>
            </w:pPr>
            <w:r>
              <w:rPr>
                <w:lang w:val="en-IN"/>
              </w:rPr>
              <w:t>About us page</w:t>
            </w:r>
          </w:p>
          <w:p w14:paraId="48CDB349" w14:textId="410308AB" w:rsidR="00143C73" w:rsidRDefault="00143C73" w:rsidP="00143C73">
            <w:pPr>
              <w:pStyle w:val="ListParagraph"/>
              <w:numPr>
                <w:ilvl w:val="0"/>
                <w:numId w:val="2"/>
              </w:numPr>
              <w:rPr>
                <w:lang w:val="en-IN"/>
              </w:rPr>
            </w:pPr>
            <w:r>
              <w:rPr>
                <w:lang w:val="en-IN"/>
              </w:rPr>
              <w:t>Contact page</w:t>
            </w:r>
          </w:p>
          <w:p w14:paraId="2C706FAC" w14:textId="294E3F6D" w:rsidR="00143C73" w:rsidRDefault="00143C73" w:rsidP="00143C73">
            <w:pPr>
              <w:rPr>
                <w:lang w:val="en-IN"/>
              </w:rPr>
            </w:pPr>
          </w:p>
          <w:p w14:paraId="39E40DB8" w14:textId="10DB8CBB" w:rsidR="00143C73" w:rsidRDefault="00143C73" w:rsidP="00143C73">
            <w:pPr>
              <w:pStyle w:val="ListParagraph"/>
              <w:numPr>
                <w:ilvl w:val="0"/>
                <w:numId w:val="3"/>
              </w:numPr>
              <w:rPr>
                <w:lang w:val="en-IN"/>
              </w:rPr>
            </w:pPr>
            <w:r>
              <w:rPr>
                <w:lang w:val="en-IN"/>
              </w:rPr>
              <w:lastRenderedPageBreak/>
              <w:t>Home page:</w:t>
            </w:r>
          </w:p>
          <w:p w14:paraId="51B2AE5C" w14:textId="77777777" w:rsidR="00143C73" w:rsidRDefault="00143C73" w:rsidP="00143C73">
            <w:pPr>
              <w:pStyle w:val="ListParagraph"/>
              <w:rPr>
                <w:lang w:val="en-IN"/>
              </w:rPr>
            </w:pPr>
          </w:p>
          <w:p w14:paraId="7CF2398E" w14:textId="77777777" w:rsidR="00143C73" w:rsidRPr="00143C73" w:rsidRDefault="00143C73" w:rsidP="00143C73">
            <w:pPr>
              <w:pStyle w:val="ListParagraph"/>
              <w:rPr>
                <w:lang w:val="en-IN"/>
              </w:rPr>
            </w:pPr>
            <w:r w:rsidRPr="00143C73">
              <w:rPr>
                <w:lang w:val="en-IN"/>
              </w:rPr>
              <w:t>This is the first page or home page of the website.</w:t>
            </w:r>
          </w:p>
          <w:p w14:paraId="73970900" w14:textId="77777777" w:rsidR="00143C73" w:rsidRPr="00143C73" w:rsidRDefault="00143C73" w:rsidP="00143C73">
            <w:pPr>
              <w:pStyle w:val="ListParagraph"/>
              <w:rPr>
                <w:lang w:val="en-IN"/>
              </w:rPr>
            </w:pPr>
            <w:r w:rsidRPr="00143C73">
              <w:rPr>
                <w:lang w:val="en-IN"/>
              </w:rPr>
              <w:t xml:space="preserve">The image is coving all the viewport in order to grab all the attention toward the website. The background image with a tint of gradient </w:t>
            </w:r>
            <w:proofErr w:type="gramStart"/>
            <w:r w:rsidRPr="00143C73">
              <w:rPr>
                <w:lang w:val="en-IN"/>
              </w:rPr>
              <w:t>make</w:t>
            </w:r>
            <w:proofErr w:type="gramEnd"/>
            <w:r w:rsidRPr="00143C73">
              <w:rPr>
                <w:lang w:val="en-IN"/>
              </w:rPr>
              <w:t xml:space="preserve"> the website more appealing and make the text pop-out which perfectly grabs all the user attention towards knowing more about us.</w:t>
            </w:r>
          </w:p>
          <w:p w14:paraId="0FAEB255" w14:textId="6323CF29" w:rsidR="00143C73" w:rsidRDefault="00143C73" w:rsidP="00143C73">
            <w:pPr>
              <w:pStyle w:val="ListParagraph"/>
              <w:rPr>
                <w:lang w:val="en-IN"/>
              </w:rPr>
            </w:pPr>
            <w:r w:rsidRPr="00143C73">
              <w:rPr>
                <w:lang w:val="en-IN"/>
              </w:rPr>
              <w:t xml:space="preserve">On top left there is a minimalistic logo of the company/institute. At same level there is a very simple but at the same time very elegantly designed navbar which allows you to navigate through multiple pages of the site. </w:t>
            </w:r>
          </w:p>
          <w:p w14:paraId="63C8103E" w14:textId="0D24108A" w:rsidR="00143C73" w:rsidRDefault="00143C73" w:rsidP="00143C73">
            <w:pPr>
              <w:rPr>
                <w:lang w:val="en-IN"/>
              </w:rPr>
            </w:pPr>
          </w:p>
          <w:p w14:paraId="3B9B34D5" w14:textId="2BFEF5F2" w:rsidR="00143C73" w:rsidRDefault="00143C73" w:rsidP="00143C73">
            <w:pPr>
              <w:pStyle w:val="ListParagraph"/>
              <w:rPr>
                <w:lang w:val="en-IN"/>
              </w:rPr>
            </w:pPr>
            <w:r>
              <w:rPr>
                <w:lang w:val="en-IN"/>
              </w:rPr>
              <w:t>Snapshot:</w:t>
            </w:r>
          </w:p>
          <w:p w14:paraId="6F2E0AD2" w14:textId="57DF8190" w:rsidR="00143C73" w:rsidRDefault="00143C73" w:rsidP="00143C73">
            <w:pPr>
              <w:pStyle w:val="ListParagraph"/>
              <w:rPr>
                <w:lang w:val="en-IN"/>
              </w:rPr>
            </w:pPr>
          </w:p>
          <w:p w14:paraId="6AB8E914" w14:textId="274BB5C4" w:rsidR="002B5F4D" w:rsidRDefault="00143C73" w:rsidP="00143C73">
            <w:pPr>
              <w:pStyle w:val="ListParagraph"/>
              <w:rPr>
                <w:lang w:val="en-IN"/>
              </w:rPr>
            </w:pPr>
            <w:r>
              <w:rPr>
                <w:noProof/>
                <w:lang w:val="en-IN"/>
              </w:rPr>
              <w:drawing>
                <wp:inline distT="0" distB="0" distL="0" distR="0" wp14:anchorId="592CE5B8" wp14:editId="670D61C7">
                  <wp:extent cx="5022850" cy="3083560"/>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2850" cy="3083560"/>
                          </a:xfrm>
                          <a:prstGeom prst="rect">
                            <a:avLst/>
                          </a:prstGeom>
                        </pic:spPr>
                      </pic:pic>
                    </a:graphicData>
                  </a:graphic>
                </wp:inline>
              </w:drawing>
            </w:r>
          </w:p>
          <w:p w14:paraId="1E88E54A" w14:textId="04D10D7F" w:rsidR="00143C73" w:rsidRDefault="00143C73" w:rsidP="00143C73">
            <w:pPr>
              <w:pStyle w:val="ListParagraph"/>
              <w:rPr>
                <w:lang w:val="en-IN"/>
              </w:rPr>
            </w:pPr>
          </w:p>
          <w:p w14:paraId="62FF6ACC" w14:textId="4D99D577" w:rsidR="00143C73" w:rsidRPr="00143C73" w:rsidRDefault="00143C73" w:rsidP="00143C73">
            <w:pPr>
              <w:pStyle w:val="ListParagraph"/>
              <w:rPr>
                <w:lang w:val="en-IN"/>
              </w:rPr>
            </w:pPr>
            <w:r>
              <w:rPr>
                <w:noProof/>
                <w:lang w:val="en-IN"/>
              </w:rPr>
              <w:drawing>
                <wp:inline distT="0" distB="0" distL="0" distR="0" wp14:anchorId="219F2042" wp14:editId="654925C3">
                  <wp:extent cx="4984750" cy="280421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7812" cy="2822810"/>
                          </a:xfrm>
                          <a:prstGeom prst="rect">
                            <a:avLst/>
                          </a:prstGeom>
                        </pic:spPr>
                      </pic:pic>
                    </a:graphicData>
                  </a:graphic>
                </wp:inline>
              </w:drawing>
            </w:r>
          </w:p>
          <w:p w14:paraId="72562B4B" w14:textId="6EC7D8A0" w:rsidR="002B5F4D" w:rsidRDefault="002B5F4D"/>
          <w:p w14:paraId="03CE600C" w14:textId="1F4771D2" w:rsidR="002B5F4D" w:rsidRDefault="002B5F4D"/>
          <w:p w14:paraId="12E64761" w14:textId="1B8BB871" w:rsidR="002B5F4D" w:rsidRDefault="00C74685">
            <w:r>
              <w:rPr>
                <w:noProof/>
              </w:rPr>
              <w:drawing>
                <wp:inline distT="0" distB="0" distL="0" distR="0" wp14:anchorId="4F0F3FEB" wp14:editId="7C73768E">
                  <wp:extent cx="5481320" cy="3083560"/>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1320" cy="3083560"/>
                          </a:xfrm>
                          <a:prstGeom prst="rect">
                            <a:avLst/>
                          </a:prstGeom>
                        </pic:spPr>
                      </pic:pic>
                    </a:graphicData>
                  </a:graphic>
                </wp:inline>
              </w:drawing>
            </w:r>
            <w:r>
              <w:rPr>
                <w:noProof/>
              </w:rPr>
              <w:drawing>
                <wp:inline distT="0" distB="0" distL="0" distR="0" wp14:anchorId="0D7050D0" wp14:editId="0D8995B7">
                  <wp:extent cx="5481320" cy="3083560"/>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1320" cy="3083560"/>
                          </a:xfrm>
                          <a:prstGeom prst="rect">
                            <a:avLst/>
                          </a:prstGeom>
                        </pic:spPr>
                      </pic:pic>
                    </a:graphicData>
                  </a:graphic>
                </wp:inline>
              </w:drawing>
            </w:r>
            <w:r>
              <w:rPr>
                <w:noProof/>
              </w:rPr>
              <w:lastRenderedPageBreak/>
              <w:drawing>
                <wp:inline distT="0" distB="0" distL="0" distR="0" wp14:anchorId="40B0E839" wp14:editId="4C5A4931">
                  <wp:extent cx="5481320" cy="3083560"/>
                  <wp:effectExtent l="0" t="0" r="508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1320" cy="3083560"/>
                          </a:xfrm>
                          <a:prstGeom prst="rect">
                            <a:avLst/>
                          </a:prstGeom>
                        </pic:spPr>
                      </pic:pic>
                    </a:graphicData>
                  </a:graphic>
                </wp:inline>
              </w:drawing>
            </w:r>
            <w:r>
              <w:rPr>
                <w:noProof/>
              </w:rPr>
              <w:drawing>
                <wp:inline distT="0" distB="0" distL="0" distR="0" wp14:anchorId="5A2F823E" wp14:editId="04F66752">
                  <wp:extent cx="5481320" cy="3083560"/>
                  <wp:effectExtent l="0" t="0" r="508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1320" cy="3083560"/>
                          </a:xfrm>
                          <a:prstGeom prst="rect">
                            <a:avLst/>
                          </a:prstGeom>
                        </pic:spPr>
                      </pic:pic>
                    </a:graphicData>
                  </a:graphic>
                </wp:inline>
              </w:drawing>
            </w:r>
          </w:p>
          <w:p w14:paraId="525E7B71" w14:textId="0DB28EF9" w:rsidR="002B5F4D" w:rsidRDefault="002B5F4D"/>
          <w:p w14:paraId="16238FAC" w14:textId="6D4B6936" w:rsidR="002B5F4D" w:rsidRDefault="002B5F4D"/>
          <w:p w14:paraId="01103182" w14:textId="6548097D" w:rsidR="002B5F4D" w:rsidRDefault="002B5F4D"/>
          <w:p w14:paraId="17A0E245" w14:textId="1215388D" w:rsidR="002B5F4D" w:rsidRDefault="002B5F4D"/>
          <w:p w14:paraId="532737A3" w14:textId="7BE66005" w:rsidR="002B5F4D" w:rsidRDefault="002B5F4D"/>
          <w:p w14:paraId="4FFE989A" w14:textId="75311E4A" w:rsidR="00C74685" w:rsidRDefault="00C74685"/>
          <w:p w14:paraId="7863EE9F" w14:textId="2CC63FC6" w:rsidR="00C74685" w:rsidRDefault="00C74685"/>
          <w:p w14:paraId="4C896C11" w14:textId="4F03998C" w:rsidR="00C74685" w:rsidRDefault="00C74685"/>
          <w:p w14:paraId="582673BD" w14:textId="5632F85E" w:rsidR="00C74685" w:rsidRDefault="00C74685"/>
          <w:p w14:paraId="7C6F1EC3" w14:textId="4DFC1F44" w:rsidR="00C74685" w:rsidRDefault="00C74685"/>
          <w:p w14:paraId="5C485A6E" w14:textId="5EC208EC" w:rsidR="00C74685" w:rsidRDefault="00C74685"/>
          <w:p w14:paraId="54DD3334" w14:textId="45023A31" w:rsidR="00C74685" w:rsidRDefault="00C74685"/>
          <w:p w14:paraId="017F3DA6" w14:textId="096CC69A" w:rsidR="00C74685" w:rsidRDefault="00C74685"/>
          <w:p w14:paraId="56A50E4E" w14:textId="102EE609" w:rsidR="00C74685" w:rsidRDefault="00C74685" w:rsidP="00C74685">
            <w:pPr>
              <w:pStyle w:val="ListParagraph"/>
              <w:numPr>
                <w:ilvl w:val="0"/>
                <w:numId w:val="3"/>
              </w:numPr>
            </w:pPr>
            <w:r>
              <w:lastRenderedPageBreak/>
              <w:t>Courses page:</w:t>
            </w:r>
          </w:p>
          <w:p w14:paraId="723BA109" w14:textId="749DD831" w:rsidR="00C74685" w:rsidRDefault="00C74685" w:rsidP="00C74685">
            <w:pPr>
              <w:pStyle w:val="ListParagraph"/>
            </w:pPr>
          </w:p>
          <w:p w14:paraId="6AE27DDF" w14:textId="77777777" w:rsidR="00C74685" w:rsidRPr="00C74685" w:rsidRDefault="00C74685" w:rsidP="00C74685">
            <w:pPr>
              <w:pStyle w:val="ListParagraph"/>
              <w:rPr>
                <w:lang w:val="en-IN"/>
              </w:rPr>
            </w:pPr>
            <w:r w:rsidRPr="00C74685">
              <w:rPr>
                <w:lang w:val="en-IN"/>
              </w:rPr>
              <w:t>Courses page as the name suggests is made allow the user to have a glimpse of the courses we offer. It has mentioned some Undergraduate, Postgraduate and well as adult learning and degree completion courses that a person or more specifically a student is looking for.</w:t>
            </w:r>
          </w:p>
          <w:p w14:paraId="0E03BD37" w14:textId="77777777" w:rsidR="00C74685" w:rsidRPr="00C74685" w:rsidRDefault="00C74685" w:rsidP="00C74685">
            <w:pPr>
              <w:pStyle w:val="ListParagraph"/>
              <w:rPr>
                <w:lang w:val="en-IN"/>
              </w:rPr>
            </w:pPr>
            <w:r w:rsidRPr="00C74685">
              <w:rPr>
                <w:lang w:val="en-IN"/>
              </w:rPr>
              <w:t>Apart from that the page also lists some other skill enhancing industry ready courses that helps the students to uplevel their technical, behavioural and intra-personal development and grab their dream jobs in the industry.</w:t>
            </w:r>
          </w:p>
          <w:p w14:paraId="667BCECD" w14:textId="7199B3FF" w:rsidR="00C74685" w:rsidRDefault="00C74685" w:rsidP="00C74685">
            <w:pPr>
              <w:pStyle w:val="ListParagraph"/>
            </w:pPr>
          </w:p>
          <w:p w14:paraId="309B3825" w14:textId="33B91E44" w:rsidR="00C74685" w:rsidRDefault="00C74685" w:rsidP="00C74685">
            <w:pPr>
              <w:pStyle w:val="ListParagraph"/>
            </w:pPr>
            <w:r>
              <w:t>Snapshots:</w:t>
            </w:r>
          </w:p>
          <w:p w14:paraId="5FCADEB5" w14:textId="04CEB4F4" w:rsidR="00C74685" w:rsidRDefault="00C74685" w:rsidP="00C74685">
            <w:pPr>
              <w:pStyle w:val="ListParagraph"/>
            </w:pPr>
          </w:p>
          <w:p w14:paraId="09009709" w14:textId="39E3002A" w:rsidR="00C74685" w:rsidRDefault="00C74685" w:rsidP="00C74685">
            <w:pPr>
              <w:pStyle w:val="ListParagraph"/>
            </w:pPr>
            <w:r>
              <w:rPr>
                <w:noProof/>
              </w:rPr>
              <w:drawing>
                <wp:inline distT="0" distB="0" distL="0" distR="0" wp14:anchorId="3904B0EE" wp14:editId="7CDFD99A">
                  <wp:extent cx="5135916" cy="2889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8495" cy="2896326"/>
                          </a:xfrm>
                          <a:prstGeom prst="rect">
                            <a:avLst/>
                          </a:prstGeom>
                        </pic:spPr>
                      </pic:pic>
                    </a:graphicData>
                  </a:graphic>
                </wp:inline>
              </w:drawing>
            </w:r>
            <w:r>
              <w:rPr>
                <w:noProof/>
              </w:rPr>
              <w:drawing>
                <wp:inline distT="0" distB="0" distL="0" distR="0" wp14:anchorId="548A0EC4" wp14:editId="301954A4">
                  <wp:extent cx="5135916" cy="2889250"/>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7649" cy="2901476"/>
                          </a:xfrm>
                          <a:prstGeom prst="rect">
                            <a:avLst/>
                          </a:prstGeom>
                        </pic:spPr>
                      </pic:pic>
                    </a:graphicData>
                  </a:graphic>
                </wp:inline>
              </w:drawing>
            </w:r>
          </w:p>
          <w:p w14:paraId="484C3074" w14:textId="2DEBB0B4" w:rsidR="002B5F4D" w:rsidRDefault="002B5F4D"/>
          <w:p w14:paraId="45E6A5B5" w14:textId="3C6FF30F" w:rsidR="002B5F4D" w:rsidRDefault="002B5F4D"/>
          <w:p w14:paraId="2DCC6C47" w14:textId="1662B3DE" w:rsidR="002B5F4D" w:rsidRDefault="002B5F4D"/>
          <w:p w14:paraId="639AF77B" w14:textId="4B150D7D" w:rsidR="002B5F4D" w:rsidRDefault="002B5F4D"/>
          <w:p w14:paraId="01B34C28" w14:textId="567D428B" w:rsidR="002B5F4D" w:rsidRDefault="002B5F4D"/>
          <w:p w14:paraId="57101E00" w14:textId="616ACA19" w:rsidR="00C74685" w:rsidRDefault="00C74685" w:rsidP="00C74685">
            <w:pPr>
              <w:pStyle w:val="ListParagraph"/>
              <w:numPr>
                <w:ilvl w:val="0"/>
                <w:numId w:val="3"/>
              </w:numPr>
            </w:pPr>
            <w:r>
              <w:t>Blog page:</w:t>
            </w:r>
          </w:p>
          <w:p w14:paraId="58D81A17" w14:textId="756DCB9B" w:rsidR="00C74685" w:rsidRDefault="00C74685" w:rsidP="00C74685">
            <w:pPr>
              <w:pStyle w:val="ListParagraph"/>
            </w:pPr>
          </w:p>
          <w:p w14:paraId="38FE61A6" w14:textId="77777777" w:rsidR="00C74685" w:rsidRPr="00C74685" w:rsidRDefault="00C74685" w:rsidP="00C74685">
            <w:pPr>
              <w:pStyle w:val="ListParagraph"/>
              <w:rPr>
                <w:lang w:val="en-IN"/>
              </w:rPr>
            </w:pPr>
            <w:r w:rsidRPr="00C74685">
              <w:rPr>
                <w:lang w:val="en-IN"/>
              </w:rPr>
              <w:t xml:space="preserve">Blog page highlight all the latest blogs written by the people or administrators of the institute. It generally </w:t>
            </w:r>
            <w:proofErr w:type="gramStart"/>
            <w:r w:rsidRPr="00C74685">
              <w:rPr>
                <w:lang w:val="en-IN"/>
              </w:rPr>
              <w:t>list</w:t>
            </w:r>
            <w:proofErr w:type="gramEnd"/>
            <w:r w:rsidRPr="00C74685">
              <w:rPr>
                <w:lang w:val="en-IN"/>
              </w:rPr>
              <w:t xml:space="preserve"> outs the categories on which the blog is written and a submission form which allows users to leave their valuable comments regarding the particular blog.</w:t>
            </w:r>
          </w:p>
          <w:p w14:paraId="1028DEB1" w14:textId="014EE6F6" w:rsidR="00C74685" w:rsidRDefault="00C74685" w:rsidP="00C74685">
            <w:pPr>
              <w:pStyle w:val="ListParagraph"/>
            </w:pPr>
          </w:p>
          <w:p w14:paraId="4AFF195F" w14:textId="03CF81F2" w:rsidR="00C74685" w:rsidRDefault="00C74685" w:rsidP="00C74685">
            <w:pPr>
              <w:pStyle w:val="ListParagraph"/>
            </w:pPr>
            <w:r>
              <w:t>Snapshots:</w:t>
            </w:r>
          </w:p>
          <w:p w14:paraId="4AB8D956" w14:textId="49D02EF0" w:rsidR="00515777" w:rsidRDefault="00515777" w:rsidP="00C74685">
            <w:pPr>
              <w:pStyle w:val="ListParagraph"/>
            </w:pPr>
          </w:p>
          <w:p w14:paraId="52A576B1" w14:textId="77777777" w:rsidR="00515777" w:rsidRDefault="00515777" w:rsidP="00C74685">
            <w:pPr>
              <w:pStyle w:val="ListParagraph"/>
            </w:pPr>
          </w:p>
          <w:p w14:paraId="4D7618AC" w14:textId="0BAF2E08" w:rsidR="00515777" w:rsidRDefault="00515777" w:rsidP="00C74685">
            <w:pPr>
              <w:pStyle w:val="ListParagraph"/>
            </w:pPr>
            <w:r>
              <w:rPr>
                <w:noProof/>
              </w:rPr>
              <w:drawing>
                <wp:inline distT="0" distB="0" distL="0" distR="0" wp14:anchorId="5A85AA2B" wp14:editId="54DE157A">
                  <wp:extent cx="4988560" cy="1752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64" cstate="print">
                            <a:extLst>
                              <a:ext uri="{28A0092B-C50C-407E-A947-70E740481C1C}">
                                <a14:useLocalDpi xmlns:a14="http://schemas.microsoft.com/office/drawing/2010/main" val="0"/>
                              </a:ext>
                            </a:extLst>
                          </a:blip>
                          <a:srcRect b="37549"/>
                          <a:stretch/>
                        </pic:blipFill>
                        <pic:spPr bwMode="auto">
                          <a:xfrm>
                            <a:off x="0" y="0"/>
                            <a:ext cx="5053917" cy="1775561"/>
                          </a:xfrm>
                          <a:prstGeom prst="rect">
                            <a:avLst/>
                          </a:prstGeom>
                          <a:ln>
                            <a:noFill/>
                          </a:ln>
                          <a:extLst>
                            <a:ext uri="{53640926-AAD7-44D8-BBD7-CCE9431645EC}">
                              <a14:shadowObscured xmlns:a14="http://schemas.microsoft.com/office/drawing/2010/main"/>
                            </a:ext>
                          </a:extLst>
                        </pic:spPr>
                      </pic:pic>
                    </a:graphicData>
                  </a:graphic>
                </wp:inline>
              </w:drawing>
            </w:r>
          </w:p>
          <w:p w14:paraId="24CE9D6F" w14:textId="00387990" w:rsidR="00C74685" w:rsidRDefault="00515777" w:rsidP="00C74685">
            <w:pPr>
              <w:pStyle w:val="ListParagraph"/>
            </w:pPr>
            <w:r>
              <w:rPr>
                <w:noProof/>
              </w:rPr>
              <w:drawing>
                <wp:inline distT="0" distB="0" distL="0" distR="0" wp14:anchorId="606B5B92" wp14:editId="11A4CB9B">
                  <wp:extent cx="4988560" cy="280635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03682" cy="2814861"/>
                          </a:xfrm>
                          <a:prstGeom prst="rect">
                            <a:avLst/>
                          </a:prstGeom>
                        </pic:spPr>
                      </pic:pic>
                    </a:graphicData>
                  </a:graphic>
                </wp:inline>
              </w:drawing>
            </w:r>
          </w:p>
          <w:p w14:paraId="644E5C3A" w14:textId="5099F615" w:rsidR="00C74685" w:rsidRDefault="00C74685" w:rsidP="00C74685">
            <w:pPr>
              <w:pStyle w:val="ListParagraph"/>
            </w:pPr>
            <w:r>
              <w:rPr>
                <w:noProof/>
              </w:rPr>
              <w:lastRenderedPageBreak/>
              <w:drawing>
                <wp:inline distT="0" distB="0" distL="0" distR="0" wp14:anchorId="093543B7" wp14:editId="261BA46D">
                  <wp:extent cx="4965700" cy="2793494"/>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2494" cy="2802941"/>
                          </a:xfrm>
                          <a:prstGeom prst="rect">
                            <a:avLst/>
                          </a:prstGeom>
                        </pic:spPr>
                      </pic:pic>
                    </a:graphicData>
                  </a:graphic>
                </wp:inline>
              </w:drawing>
            </w:r>
          </w:p>
          <w:p w14:paraId="5A0DDAE9" w14:textId="6094114E" w:rsidR="002B5F4D" w:rsidRDefault="002B5F4D"/>
          <w:p w14:paraId="2B68D66C" w14:textId="6FF6B517" w:rsidR="002B5F4D" w:rsidRDefault="002B5F4D"/>
          <w:p w14:paraId="7FBDFE96" w14:textId="229B67CB" w:rsidR="002B5F4D" w:rsidRDefault="00515777" w:rsidP="00515777">
            <w:pPr>
              <w:pStyle w:val="ListParagraph"/>
              <w:numPr>
                <w:ilvl w:val="0"/>
                <w:numId w:val="3"/>
              </w:numPr>
            </w:pPr>
            <w:r>
              <w:t>About us page:</w:t>
            </w:r>
          </w:p>
          <w:p w14:paraId="3EE99D41" w14:textId="23429D88" w:rsidR="00C93C78" w:rsidRDefault="00C93C78" w:rsidP="00C93C78">
            <w:pPr>
              <w:pStyle w:val="ListParagraph"/>
            </w:pPr>
          </w:p>
          <w:p w14:paraId="4DA238DB" w14:textId="471B503B" w:rsidR="00C93C78" w:rsidRPr="00C93C78" w:rsidRDefault="00C93C78" w:rsidP="00C93C78">
            <w:pPr>
              <w:pStyle w:val="ListParagraph"/>
              <w:rPr>
                <w:lang w:val="en-IN"/>
              </w:rPr>
            </w:pPr>
            <w:r w:rsidRPr="00C93C78">
              <w:rPr>
                <w:lang w:val="en-IN"/>
              </w:rPr>
              <w:t xml:space="preserve">This is the About us page. It basically </w:t>
            </w:r>
            <w:proofErr w:type="gramStart"/>
            <w:r w:rsidRPr="00C93C78">
              <w:rPr>
                <w:lang w:val="en-IN"/>
              </w:rPr>
              <w:t>state</w:t>
            </w:r>
            <w:proofErr w:type="gramEnd"/>
            <w:r w:rsidRPr="00C93C78">
              <w:rPr>
                <w:lang w:val="en-IN"/>
              </w:rPr>
              <w:t xml:space="preserve"> about the Savish. It gives all the information that a person </w:t>
            </w:r>
            <w:proofErr w:type="gramStart"/>
            <w:r w:rsidRPr="00C93C78">
              <w:rPr>
                <w:lang w:val="en-IN"/>
              </w:rPr>
              <w:t>need</w:t>
            </w:r>
            <w:proofErr w:type="gramEnd"/>
            <w:r w:rsidRPr="00C93C78">
              <w:rPr>
                <w:lang w:val="en-IN"/>
              </w:rPr>
              <w:t xml:space="preserve"> to know about Savish like what is Savish, who are the people running these organisation etc.</w:t>
            </w:r>
          </w:p>
          <w:p w14:paraId="4FE2392D" w14:textId="34B843BF" w:rsidR="00515777" w:rsidRDefault="00515777" w:rsidP="00515777">
            <w:pPr>
              <w:pStyle w:val="ListParagraph"/>
            </w:pPr>
          </w:p>
          <w:p w14:paraId="1C0BCC68" w14:textId="18D1E137" w:rsidR="00515777" w:rsidRDefault="00515777" w:rsidP="00515777">
            <w:pPr>
              <w:pStyle w:val="ListParagraph"/>
            </w:pPr>
            <w:r>
              <w:rPr>
                <w:noProof/>
              </w:rPr>
              <w:drawing>
                <wp:inline distT="0" distB="0" distL="0" distR="0" wp14:anchorId="63293608" wp14:editId="0C6AE8A6">
                  <wp:extent cx="5099050" cy="152404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67" cstate="print">
                            <a:extLst>
                              <a:ext uri="{28A0092B-C50C-407E-A947-70E740481C1C}">
                                <a14:useLocalDpi xmlns:a14="http://schemas.microsoft.com/office/drawing/2010/main" val="0"/>
                              </a:ext>
                            </a:extLst>
                          </a:blip>
                          <a:srcRect b="46870"/>
                          <a:stretch/>
                        </pic:blipFill>
                        <pic:spPr bwMode="auto">
                          <a:xfrm>
                            <a:off x="0" y="0"/>
                            <a:ext cx="5123301" cy="15312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B9B4C0" wp14:editId="3ABEA420">
                  <wp:extent cx="5124450" cy="262752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68" cstate="print">
                            <a:extLst>
                              <a:ext uri="{28A0092B-C50C-407E-A947-70E740481C1C}">
                                <a14:useLocalDpi xmlns:a14="http://schemas.microsoft.com/office/drawing/2010/main" val="0"/>
                              </a:ext>
                            </a:extLst>
                          </a:blip>
                          <a:srcRect t="8855"/>
                          <a:stretch/>
                        </pic:blipFill>
                        <pic:spPr bwMode="auto">
                          <a:xfrm>
                            <a:off x="0" y="0"/>
                            <a:ext cx="5146190" cy="2638674"/>
                          </a:xfrm>
                          <a:prstGeom prst="rect">
                            <a:avLst/>
                          </a:prstGeom>
                          <a:ln>
                            <a:noFill/>
                          </a:ln>
                          <a:extLst>
                            <a:ext uri="{53640926-AAD7-44D8-BBD7-CCE9431645EC}">
                              <a14:shadowObscured xmlns:a14="http://schemas.microsoft.com/office/drawing/2010/main"/>
                            </a:ext>
                          </a:extLst>
                        </pic:spPr>
                      </pic:pic>
                    </a:graphicData>
                  </a:graphic>
                </wp:inline>
              </w:drawing>
            </w:r>
          </w:p>
          <w:p w14:paraId="53D710A1" w14:textId="7CA5DFFA" w:rsidR="00C93C78" w:rsidRDefault="00C93C78" w:rsidP="00C93C78"/>
          <w:p w14:paraId="028E84D1" w14:textId="77777777" w:rsidR="00C93C78" w:rsidRDefault="00C93C78" w:rsidP="00515777">
            <w:pPr>
              <w:pStyle w:val="ListParagraph"/>
            </w:pPr>
          </w:p>
          <w:p w14:paraId="5C565352" w14:textId="647FD7D4" w:rsidR="00515777" w:rsidRDefault="00515777" w:rsidP="00C93C78">
            <w:pPr>
              <w:pStyle w:val="ListParagraph"/>
              <w:numPr>
                <w:ilvl w:val="0"/>
                <w:numId w:val="3"/>
              </w:numPr>
            </w:pPr>
            <w:r>
              <w:t>Contact page</w:t>
            </w:r>
          </w:p>
          <w:p w14:paraId="1787D38F" w14:textId="50CBCBDF" w:rsidR="00C93C78" w:rsidRDefault="00C93C78" w:rsidP="00C93C78">
            <w:pPr>
              <w:pStyle w:val="ListParagraph"/>
            </w:pPr>
          </w:p>
          <w:p w14:paraId="70E613AC" w14:textId="77777777" w:rsidR="00C93C78" w:rsidRPr="00C93C78" w:rsidRDefault="00C93C78" w:rsidP="00C93C78">
            <w:pPr>
              <w:pStyle w:val="ListParagraph"/>
              <w:rPr>
                <w:lang w:val="en-IN"/>
              </w:rPr>
            </w:pPr>
            <w:r w:rsidRPr="00C93C78">
              <w:rPr>
                <w:lang w:val="en-IN"/>
              </w:rPr>
              <w:t>This page enlists all the contact details of the institute/ organisation such as the mailing address, physical address, phone number and also allow user to send their queries with the help of the form given on the page.</w:t>
            </w:r>
          </w:p>
          <w:p w14:paraId="35590952" w14:textId="2760C5A5" w:rsidR="00C93C78" w:rsidRPr="00C93C78" w:rsidRDefault="00C93C78" w:rsidP="00C93C78">
            <w:pPr>
              <w:pStyle w:val="ListParagraph"/>
              <w:rPr>
                <w:lang w:val="en-IN"/>
              </w:rPr>
            </w:pPr>
            <w:r w:rsidRPr="00C93C78">
              <w:rPr>
                <w:lang w:val="en-IN"/>
              </w:rPr>
              <w:t>It also helps the users to navigate all to let them know the physical geographical location of the institute with the help of the map embedded on this page</w:t>
            </w:r>
          </w:p>
          <w:p w14:paraId="37E139B7" w14:textId="566FEBCF" w:rsidR="00C93C78" w:rsidRDefault="00C93C78" w:rsidP="00C93C78">
            <w:pPr>
              <w:pStyle w:val="ListParagraph"/>
            </w:pPr>
          </w:p>
          <w:p w14:paraId="1EB6453C" w14:textId="24C3EBCF" w:rsidR="00C93C78" w:rsidRDefault="00C93C78" w:rsidP="00C93C78">
            <w:pPr>
              <w:pStyle w:val="ListParagraph"/>
            </w:pPr>
            <w:r>
              <w:rPr>
                <w:noProof/>
              </w:rPr>
              <w:drawing>
                <wp:inline distT="0" distB="0" distL="0" distR="0" wp14:anchorId="7CC7D347" wp14:editId="00752A91">
                  <wp:extent cx="5113020" cy="1416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9" cstate="print">
                            <a:extLst>
                              <a:ext uri="{28A0092B-C50C-407E-A947-70E740481C1C}">
                                <a14:useLocalDpi xmlns:a14="http://schemas.microsoft.com/office/drawing/2010/main" val="0"/>
                              </a:ext>
                            </a:extLst>
                          </a:blip>
                          <a:srcRect b="50769"/>
                          <a:stretch/>
                        </pic:blipFill>
                        <pic:spPr bwMode="auto">
                          <a:xfrm>
                            <a:off x="0" y="0"/>
                            <a:ext cx="5123684" cy="14190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53452C" wp14:editId="3404436C">
                  <wp:extent cx="5112210" cy="24504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70" cstate="print">
                            <a:extLst>
                              <a:ext uri="{28A0092B-C50C-407E-A947-70E740481C1C}">
                                <a14:useLocalDpi xmlns:a14="http://schemas.microsoft.com/office/drawing/2010/main" val="0"/>
                              </a:ext>
                            </a:extLst>
                          </a:blip>
                          <a:srcRect t="14794"/>
                          <a:stretch/>
                        </pic:blipFill>
                        <pic:spPr bwMode="auto">
                          <a:xfrm>
                            <a:off x="0" y="0"/>
                            <a:ext cx="5131417" cy="24596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A1E7F" wp14:editId="131AE3D5">
                  <wp:extent cx="5099050" cy="2868511"/>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10760" cy="2875098"/>
                          </a:xfrm>
                          <a:prstGeom prst="rect">
                            <a:avLst/>
                          </a:prstGeom>
                        </pic:spPr>
                      </pic:pic>
                    </a:graphicData>
                  </a:graphic>
                </wp:inline>
              </w:drawing>
            </w:r>
          </w:p>
          <w:p w14:paraId="261A8200" w14:textId="51A2E8C2" w:rsidR="00E37DF3" w:rsidRPr="00E37DF3" w:rsidRDefault="00E37DF3" w:rsidP="00E37DF3">
            <w:pPr>
              <w:jc w:val="center"/>
              <w:rPr>
                <w:sz w:val="36"/>
                <w:szCs w:val="36"/>
              </w:rPr>
            </w:pPr>
          </w:p>
          <w:p w14:paraId="607DB306" w14:textId="5149C97E" w:rsidR="002B5F4D" w:rsidRDefault="002B5F4D"/>
          <w:p w14:paraId="16C3C3B0" w14:textId="6F36F367" w:rsidR="002B5F4D" w:rsidRDefault="002B5F4D"/>
          <w:p w14:paraId="2A24A6AA" w14:textId="5B1A7F21" w:rsidR="002B5F4D" w:rsidRDefault="002B5F4D"/>
          <w:p w14:paraId="228BF7BF" w14:textId="6EAC1D4C" w:rsidR="002B5F4D" w:rsidRDefault="002B5F4D"/>
          <w:p w14:paraId="5BECCE51" w14:textId="26B3CDDF" w:rsidR="002B5F4D" w:rsidRDefault="002B5F4D"/>
          <w:p w14:paraId="5AEDB2AF" w14:textId="6BECD922" w:rsidR="002B5F4D" w:rsidRDefault="002B5F4D"/>
          <w:p w14:paraId="7852ED53" w14:textId="77777777" w:rsidR="002B5F4D" w:rsidRDefault="002B5F4D"/>
          <w:p w14:paraId="1C233361" w14:textId="77777777" w:rsidR="002B5F4D" w:rsidRDefault="002B5F4D"/>
          <w:p w14:paraId="1A094975" w14:textId="16A8D914" w:rsidR="002B5F4D" w:rsidRPr="002B5F4D" w:rsidRDefault="002B5F4D">
            <w:pPr>
              <w:rPr>
                <w:sz w:val="28"/>
                <w:szCs w:val="28"/>
              </w:rPr>
            </w:pPr>
          </w:p>
        </w:tc>
        <w:tc>
          <w:tcPr>
            <w:tcW w:w="1079" w:type="dxa"/>
          </w:tcPr>
          <w:p w14:paraId="7153DDC0" w14:textId="77777777" w:rsidR="0048120C" w:rsidRPr="00581D79" w:rsidRDefault="0048120C"/>
        </w:tc>
      </w:tr>
    </w:tbl>
    <w:p w14:paraId="71F4371C" w14:textId="77777777" w:rsidR="0048120C" w:rsidRPr="00581D79" w:rsidRDefault="0048120C"/>
    <w:sectPr w:rsidR="0048120C" w:rsidRPr="00581D79" w:rsidSect="00E74B29">
      <w:footerReference w:type="even" r:id="rId72"/>
      <w:footerReference w:type="default" r:id="rId73"/>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9255D" w14:textId="77777777" w:rsidR="00C0606C" w:rsidRDefault="00C0606C" w:rsidP="00E74B29">
      <w:r>
        <w:separator/>
      </w:r>
    </w:p>
  </w:endnote>
  <w:endnote w:type="continuationSeparator" w:id="0">
    <w:p w14:paraId="0699030C" w14:textId="77777777" w:rsidR="00C0606C" w:rsidRDefault="00C0606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643013A4" w14:textId="63B22993" w:rsidR="00E74B29" w:rsidRDefault="00E74B29" w:rsidP="006709F1">
        <w:pPr>
          <w:pStyle w:val="Footer"/>
          <w:rPr>
            <w:rStyle w:val="PageNumber"/>
          </w:rPr>
        </w:pPr>
        <w:r>
          <w:rPr>
            <w:rStyle w:val="PageNumber"/>
          </w:rPr>
          <w:fldChar w:fldCharType="begin"/>
        </w:r>
        <w:r>
          <w:rPr>
            <w:rStyle w:val="PageNumber"/>
          </w:rPr>
          <w:instrText xml:space="preserve"> PAGE </w:instrText>
        </w:r>
        <w:r w:rsidR="00995E6F">
          <w:rPr>
            <w:rStyle w:val="PageNumber"/>
          </w:rPr>
          <w:fldChar w:fldCharType="separate"/>
        </w:r>
        <w:r w:rsidR="00995E6F">
          <w:rPr>
            <w:rStyle w:val="PageNumber"/>
            <w:noProof/>
          </w:rPr>
          <w:t>2</w:t>
        </w:r>
        <w:r>
          <w:rPr>
            <w:rStyle w:val="PageNumber"/>
          </w:rPr>
          <w:fldChar w:fldCharType="end"/>
        </w:r>
      </w:p>
    </w:sdtContent>
  </w:sdt>
  <w:p w14:paraId="236E761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C8CCC"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D0869A8" w14:textId="77777777" w:rsidTr="006709F1">
      <w:tc>
        <w:tcPr>
          <w:tcW w:w="1079" w:type="dxa"/>
        </w:tcPr>
        <w:p w14:paraId="1A5224BC" w14:textId="77777777" w:rsidR="00E74B29" w:rsidRPr="00E74B29" w:rsidRDefault="00E74B29" w:rsidP="006709F1">
          <w:pPr>
            <w:pStyle w:val="Footer"/>
          </w:pPr>
        </w:p>
      </w:tc>
      <w:tc>
        <w:tcPr>
          <w:tcW w:w="5395" w:type="dxa"/>
        </w:tcPr>
        <w:p w14:paraId="5C5803BB" w14:textId="51730F88" w:rsidR="00E74B29" w:rsidRPr="00E37DF3" w:rsidRDefault="00E37DF3" w:rsidP="006709F1">
          <w:pPr>
            <w:pStyle w:val="Footer"/>
            <w:rPr>
              <w:sz w:val="20"/>
              <w:szCs w:val="20"/>
            </w:rPr>
          </w:pPr>
          <w:r>
            <w:rPr>
              <w:sz w:val="20"/>
              <w:szCs w:val="20"/>
            </w:rPr>
            <w:t>Exposys Data Labs-Web</w:t>
          </w:r>
          <w:r w:rsidR="00995E6F">
            <w:rPr>
              <w:sz w:val="20"/>
              <w:szCs w:val="20"/>
            </w:rPr>
            <w:t xml:space="preserve"> </w:t>
          </w:r>
          <w:r>
            <w:rPr>
              <w:sz w:val="20"/>
              <w:szCs w:val="20"/>
            </w:rPr>
            <w:t>D internship</w:t>
          </w:r>
        </w:p>
      </w:tc>
      <w:tc>
        <w:tcPr>
          <w:tcW w:w="3237" w:type="dxa"/>
        </w:tcPr>
        <w:sdt>
          <w:sdtPr>
            <w:rPr>
              <w:rStyle w:val="PageNumber"/>
            </w:rPr>
            <w:id w:val="-1206949233"/>
            <w:docPartObj>
              <w:docPartGallery w:val="Page Numbers (Bottom of Page)"/>
              <w:docPartUnique/>
            </w:docPartObj>
          </w:sdtPr>
          <w:sdtContent>
            <w:p w14:paraId="3794090E"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52C3C0C" w14:textId="77777777" w:rsidR="00E74B29" w:rsidRPr="00E74B29" w:rsidRDefault="00E74B29" w:rsidP="006709F1">
          <w:pPr>
            <w:pStyle w:val="Footer"/>
          </w:pPr>
        </w:p>
      </w:tc>
    </w:tr>
  </w:tbl>
  <w:p w14:paraId="56CA2EF1"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2B5B4" w14:textId="77777777" w:rsidR="00C0606C" w:rsidRDefault="00C0606C" w:rsidP="00E74B29">
      <w:r>
        <w:separator/>
      </w:r>
    </w:p>
  </w:footnote>
  <w:footnote w:type="continuationSeparator" w:id="0">
    <w:p w14:paraId="1308D0A8" w14:textId="77777777" w:rsidR="00C0606C" w:rsidRDefault="00C0606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5D14"/>
    <w:multiLevelType w:val="hybridMultilevel"/>
    <w:tmpl w:val="49F25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B08578B"/>
    <w:multiLevelType w:val="hybridMultilevel"/>
    <w:tmpl w:val="8BF814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17411379">
    <w:abstractNumId w:val="1"/>
  </w:num>
  <w:num w:numId="2" w16cid:durableId="323944774">
    <w:abstractNumId w:val="0"/>
  </w:num>
  <w:num w:numId="3" w16cid:durableId="19890915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9A3"/>
    <w:rsid w:val="00086FA5"/>
    <w:rsid w:val="000C1240"/>
    <w:rsid w:val="000E4641"/>
    <w:rsid w:val="00143C73"/>
    <w:rsid w:val="00151F66"/>
    <w:rsid w:val="00177F8D"/>
    <w:rsid w:val="00185F4A"/>
    <w:rsid w:val="002B5F4D"/>
    <w:rsid w:val="002D2200"/>
    <w:rsid w:val="003D24A5"/>
    <w:rsid w:val="0040564B"/>
    <w:rsid w:val="00475CD0"/>
    <w:rsid w:val="0048120C"/>
    <w:rsid w:val="004909D9"/>
    <w:rsid w:val="00515777"/>
    <w:rsid w:val="00521481"/>
    <w:rsid w:val="005439A3"/>
    <w:rsid w:val="00581D79"/>
    <w:rsid w:val="005B6656"/>
    <w:rsid w:val="00665110"/>
    <w:rsid w:val="006709F1"/>
    <w:rsid w:val="0067278F"/>
    <w:rsid w:val="006A5FC6"/>
    <w:rsid w:val="006C60E6"/>
    <w:rsid w:val="00837914"/>
    <w:rsid w:val="00874FE7"/>
    <w:rsid w:val="00952F7D"/>
    <w:rsid w:val="0095496A"/>
    <w:rsid w:val="00995E6F"/>
    <w:rsid w:val="009A38BA"/>
    <w:rsid w:val="00AA2CC1"/>
    <w:rsid w:val="00B43E11"/>
    <w:rsid w:val="00C0606C"/>
    <w:rsid w:val="00C74685"/>
    <w:rsid w:val="00C755AB"/>
    <w:rsid w:val="00C93C78"/>
    <w:rsid w:val="00D43125"/>
    <w:rsid w:val="00D66A3A"/>
    <w:rsid w:val="00DF198B"/>
    <w:rsid w:val="00E37DF3"/>
    <w:rsid w:val="00E60FCE"/>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B56F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3D24A5"/>
    <w:pPr>
      <w:spacing w:before="100" w:beforeAutospacing="1" w:after="100" w:afterAutospacing="1"/>
    </w:pPr>
    <w:rPr>
      <w:rFonts w:ascii="Times New Roman" w:eastAsia="Times New Roman" w:hAnsi="Times New Roman" w:cs="Times New Roman"/>
      <w:lang w:val="en-IN" w:eastAsia="en-IN"/>
    </w:rPr>
  </w:style>
  <w:style w:type="character" w:styleId="Hyperlink">
    <w:name w:val="Hyperlink"/>
    <w:basedOn w:val="DefaultParagraphFont"/>
    <w:uiPriority w:val="99"/>
    <w:semiHidden/>
    <w:unhideWhenUsed/>
    <w:rsid w:val="003D24A5"/>
    <w:rPr>
      <w:color w:val="0000FF"/>
      <w:u w:val="single"/>
    </w:rPr>
  </w:style>
  <w:style w:type="character" w:styleId="HTMLCode">
    <w:name w:val="HTML Code"/>
    <w:basedOn w:val="DefaultParagraphFont"/>
    <w:uiPriority w:val="99"/>
    <w:semiHidden/>
    <w:unhideWhenUsed/>
    <w:rsid w:val="003D24A5"/>
    <w:rPr>
      <w:rFonts w:ascii="Courier New" w:eastAsia="Times New Roman" w:hAnsi="Courier New" w:cs="Courier New"/>
      <w:sz w:val="20"/>
      <w:szCs w:val="20"/>
    </w:rPr>
  </w:style>
  <w:style w:type="character" w:customStyle="1" w:styleId="p">
    <w:name w:val="p"/>
    <w:basedOn w:val="DefaultParagraphFont"/>
    <w:rsid w:val="003D24A5"/>
  </w:style>
  <w:style w:type="character" w:customStyle="1" w:styleId="nt">
    <w:name w:val="nt"/>
    <w:basedOn w:val="DefaultParagraphFont"/>
    <w:rsid w:val="003D24A5"/>
  </w:style>
  <w:style w:type="character" w:styleId="Strong">
    <w:name w:val="Strong"/>
    <w:basedOn w:val="DefaultParagraphFont"/>
    <w:uiPriority w:val="22"/>
    <w:qFormat/>
    <w:rsid w:val="002B5F4D"/>
    <w:rPr>
      <w:b/>
      <w:bCs/>
    </w:rPr>
  </w:style>
  <w:style w:type="paragraph" w:styleId="ListParagraph">
    <w:name w:val="List Paragraph"/>
    <w:basedOn w:val="Normal"/>
    <w:uiPriority w:val="34"/>
    <w:semiHidden/>
    <w:qFormat/>
    <w:rsid w:val="00143C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0121">
      <w:bodyDiv w:val="1"/>
      <w:marLeft w:val="0"/>
      <w:marRight w:val="0"/>
      <w:marTop w:val="0"/>
      <w:marBottom w:val="0"/>
      <w:divBdr>
        <w:top w:val="none" w:sz="0" w:space="0" w:color="auto"/>
        <w:left w:val="none" w:sz="0" w:space="0" w:color="auto"/>
        <w:bottom w:val="none" w:sz="0" w:space="0" w:color="auto"/>
        <w:right w:val="none" w:sz="0" w:space="0" w:color="auto"/>
      </w:divBdr>
    </w:div>
    <w:div w:id="810290886">
      <w:bodyDiv w:val="1"/>
      <w:marLeft w:val="0"/>
      <w:marRight w:val="0"/>
      <w:marTop w:val="0"/>
      <w:marBottom w:val="0"/>
      <w:divBdr>
        <w:top w:val="none" w:sz="0" w:space="0" w:color="auto"/>
        <w:left w:val="none" w:sz="0" w:space="0" w:color="auto"/>
        <w:bottom w:val="none" w:sz="0" w:space="0" w:color="auto"/>
        <w:right w:val="none" w:sz="0" w:space="0" w:color="auto"/>
      </w:divBdr>
    </w:div>
    <w:div w:id="1096563371">
      <w:bodyDiv w:val="1"/>
      <w:marLeft w:val="0"/>
      <w:marRight w:val="0"/>
      <w:marTop w:val="0"/>
      <w:marBottom w:val="0"/>
      <w:divBdr>
        <w:top w:val="none" w:sz="0" w:space="0" w:color="auto"/>
        <w:left w:val="none" w:sz="0" w:space="0" w:color="auto"/>
        <w:bottom w:val="none" w:sz="0" w:space="0" w:color="auto"/>
        <w:right w:val="none" w:sz="0" w:space="0" w:color="auto"/>
      </w:divBdr>
    </w:div>
    <w:div w:id="1171985967">
      <w:bodyDiv w:val="1"/>
      <w:marLeft w:val="0"/>
      <w:marRight w:val="0"/>
      <w:marTop w:val="0"/>
      <w:marBottom w:val="0"/>
      <w:divBdr>
        <w:top w:val="none" w:sz="0" w:space="0" w:color="auto"/>
        <w:left w:val="none" w:sz="0" w:space="0" w:color="auto"/>
        <w:bottom w:val="none" w:sz="0" w:space="0" w:color="auto"/>
        <w:right w:val="none" w:sz="0" w:space="0" w:color="auto"/>
      </w:divBdr>
    </w:div>
    <w:div w:id="1181697643">
      <w:bodyDiv w:val="1"/>
      <w:marLeft w:val="0"/>
      <w:marRight w:val="0"/>
      <w:marTop w:val="0"/>
      <w:marBottom w:val="0"/>
      <w:divBdr>
        <w:top w:val="none" w:sz="0" w:space="0" w:color="auto"/>
        <w:left w:val="none" w:sz="0" w:space="0" w:color="auto"/>
        <w:bottom w:val="none" w:sz="0" w:space="0" w:color="auto"/>
        <w:right w:val="none" w:sz="0" w:space="0" w:color="auto"/>
      </w:divBdr>
    </w:div>
    <w:div w:id="1198280184">
      <w:bodyDiv w:val="1"/>
      <w:marLeft w:val="0"/>
      <w:marRight w:val="0"/>
      <w:marTop w:val="0"/>
      <w:marBottom w:val="0"/>
      <w:divBdr>
        <w:top w:val="none" w:sz="0" w:space="0" w:color="auto"/>
        <w:left w:val="none" w:sz="0" w:space="0" w:color="auto"/>
        <w:bottom w:val="none" w:sz="0" w:space="0" w:color="auto"/>
        <w:right w:val="none" w:sz="0" w:space="0" w:color="auto"/>
      </w:divBdr>
    </w:div>
    <w:div w:id="1214148879">
      <w:bodyDiv w:val="1"/>
      <w:marLeft w:val="0"/>
      <w:marRight w:val="0"/>
      <w:marTop w:val="0"/>
      <w:marBottom w:val="0"/>
      <w:divBdr>
        <w:top w:val="none" w:sz="0" w:space="0" w:color="auto"/>
        <w:left w:val="none" w:sz="0" w:space="0" w:color="auto"/>
        <w:bottom w:val="none" w:sz="0" w:space="0" w:color="auto"/>
        <w:right w:val="none" w:sz="0" w:space="0" w:color="auto"/>
      </w:divBdr>
    </w:div>
    <w:div w:id="1429079872">
      <w:bodyDiv w:val="1"/>
      <w:marLeft w:val="0"/>
      <w:marRight w:val="0"/>
      <w:marTop w:val="0"/>
      <w:marBottom w:val="0"/>
      <w:divBdr>
        <w:top w:val="none" w:sz="0" w:space="0" w:color="auto"/>
        <w:left w:val="none" w:sz="0" w:space="0" w:color="auto"/>
        <w:bottom w:val="none" w:sz="0" w:space="0" w:color="auto"/>
        <w:right w:val="none" w:sz="0" w:space="0" w:color="auto"/>
      </w:divBdr>
    </w:div>
    <w:div w:id="1546992094">
      <w:bodyDiv w:val="1"/>
      <w:marLeft w:val="0"/>
      <w:marRight w:val="0"/>
      <w:marTop w:val="0"/>
      <w:marBottom w:val="0"/>
      <w:divBdr>
        <w:top w:val="none" w:sz="0" w:space="0" w:color="auto"/>
        <w:left w:val="none" w:sz="0" w:space="0" w:color="auto"/>
        <w:bottom w:val="none" w:sz="0" w:space="0" w:color="auto"/>
        <w:right w:val="none" w:sz="0" w:space="0" w:color="auto"/>
      </w:divBdr>
    </w:div>
    <w:div w:id="1581673251">
      <w:bodyDiv w:val="1"/>
      <w:marLeft w:val="0"/>
      <w:marRight w:val="0"/>
      <w:marTop w:val="0"/>
      <w:marBottom w:val="0"/>
      <w:divBdr>
        <w:top w:val="none" w:sz="0" w:space="0" w:color="auto"/>
        <w:left w:val="none" w:sz="0" w:space="0" w:color="auto"/>
        <w:bottom w:val="none" w:sz="0" w:space="0" w:color="auto"/>
        <w:right w:val="none" w:sz="0" w:space="0" w:color="auto"/>
      </w:divBdr>
    </w:div>
    <w:div w:id="1624068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ructured_document" TargetMode="External"/><Relationship Id="rId21" Type="http://schemas.openxmlformats.org/officeDocument/2006/relationships/hyperlink" Target="https://en.wikipedia.org/wiki/Web_page" TargetMode="External"/><Relationship Id="rId42" Type="http://schemas.openxmlformats.org/officeDocument/2006/relationships/hyperlink" Target="https://en.wikipedia.org/wiki/Page_layout" TargetMode="External"/><Relationship Id="rId47" Type="http://schemas.openxmlformats.org/officeDocument/2006/relationships/hyperlink" Target="https://en.wikipedia.org/wiki/Cache_(computing)" TargetMode="External"/><Relationship Id="rId63" Type="http://schemas.openxmlformats.org/officeDocument/2006/relationships/image" Target="media/image14.png"/><Relationship Id="rId6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hyperlink" Target="https://en.wikipedia.org/wiki/Scripting_language" TargetMode="External"/><Relationship Id="rId29" Type="http://schemas.openxmlformats.org/officeDocument/2006/relationships/hyperlink" Target="https://en.wikipedia.org/wiki/Bracket" TargetMode="External"/><Relationship Id="rId11" Type="http://schemas.openxmlformats.org/officeDocument/2006/relationships/image" Target="media/image2.png"/><Relationship Id="rId24" Type="http://schemas.openxmlformats.org/officeDocument/2006/relationships/hyperlink" Target="https://en.wikipedia.org/wiki/HTML_element" TargetMode="External"/><Relationship Id="rId32" Type="http://schemas.openxmlformats.org/officeDocument/2006/relationships/hyperlink" Target="https://en.wikipedia.org/wiki/Markup_language" TargetMode="External"/><Relationship Id="rId37" Type="http://schemas.openxmlformats.org/officeDocument/2006/relationships/hyperlink" Target="https://en.wikipedia.org/wiki/XHTML" TargetMode="External"/><Relationship Id="rId40" Type="http://schemas.openxmlformats.org/officeDocument/2006/relationships/hyperlink" Target="https://en.wikipedia.org/wiki/JavaScript" TargetMode="External"/><Relationship Id="rId45" Type="http://schemas.openxmlformats.org/officeDocument/2006/relationships/hyperlink" Target="https://en.wikipedia.org/wiki/Accessibility" TargetMode="External"/><Relationship Id="rId53" Type="http://schemas.openxmlformats.org/officeDocument/2006/relationships/diagramQuickStyle" Target="diagrams/quickStyle1.xml"/><Relationship Id="rId58" Type="http://schemas.openxmlformats.org/officeDocument/2006/relationships/image" Target="media/image9.png"/><Relationship Id="rId66" Type="http://schemas.openxmlformats.org/officeDocument/2006/relationships/image" Target="media/image17.png"/><Relationship Id="rId74"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12.png"/><Relationship Id="rId19" Type="http://schemas.openxmlformats.org/officeDocument/2006/relationships/hyperlink" Target="https://en.wikipedia.org/wiki/Web_server" TargetMode="External"/><Relationship Id="rId14" Type="http://schemas.openxmlformats.org/officeDocument/2006/relationships/hyperlink" Target="https://en.wikipedia.org/wiki/Web_browser" TargetMode="External"/><Relationship Id="rId22" Type="http://schemas.openxmlformats.org/officeDocument/2006/relationships/hyperlink" Target="https://en.wikipedia.org/wiki/Semantic_Web" TargetMode="External"/><Relationship Id="rId27" Type="http://schemas.openxmlformats.org/officeDocument/2006/relationships/hyperlink" Target="https://en.wikipedia.org/wiki/Semantics" TargetMode="External"/><Relationship Id="rId30" Type="http://schemas.openxmlformats.org/officeDocument/2006/relationships/hyperlink" Target="https://en.wikipedia.org/wiki/Style_sheet_language" TargetMode="External"/><Relationship Id="rId35" Type="http://schemas.openxmlformats.org/officeDocument/2006/relationships/hyperlink" Target="https://en.wikipedia.org/wiki/Scalable_Vector_Graphics" TargetMode="External"/><Relationship Id="rId43" Type="http://schemas.openxmlformats.org/officeDocument/2006/relationships/hyperlink" Target="https://en.wikipedia.org/wiki/Typeface" TargetMode="External"/><Relationship Id="rId48" Type="http://schemas.openxmlformats.org/officeDocument/2006/relationships/hyperlink" Target="https://en.wikipedia.org/wiki/World_Wide_Web_Consortium" TargetMode="External"/><Relationship Id="rId56" Type="http://schemas.openxmlformats.org/officeDocument/2006/relationships/image" Target="media/image7.png"/><Relationship Id="rId64" Type="http://schemas.openxmlformats.org/officeDocument/2006/relationships/image" Target="media/image15.png"/><Relationship Id="rId69" Type="http://schemas.openxmlformats.org/officeDocument/2006/relationships/image" Target="media/image20.png"/><Relationship Id="rId8" Type="http://schemas.openxmlformats.org/officeDocument/2006/relationships/footnotes" Target="footnotes.xml"/><Relationship Id="rId51" Type="http://schemas.openxmlformats.org/officeDocument/2006/relationships/diagramData" Target="diagrams/data1.xml"/><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en.wikipedia.org/wiki/JavaScript" TargetMode="External"/><Relationship Id="rId25" Type="http://schemas.openxmlformats.org/officeDocument/2006/relationships/hyperlink" Target="https://en.wikipedia.org/wiki/Fieldset" TargetMode="External"/><Relationship Id="rId33" Type="http://schemas.openxmlformats.org/officeDocument/2006/relationships/hyperlink" Target="https://en.wikipedia.org/wiki/HTML" TargetMode="External"/><Relationship Id="rId38" Type="http://schemas.openxmlformats.org/officeDocument/2006/relationships/hyperlink" Target="https://en.wikipedia.org/wiki/CSS" TargetMode="External"/><Relationship Id="rId46" Type="http://schemas.openxmlformats.org/officeDocument/2006/relationships/hyperlink" Target="https://en.wikipedia.org/wiki/Web_page"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hyperlink" Target="https://en.wikipedia.org/wiki/Browser_engine" TargetMode="External"/><Relationship Id="rId41" Type="http://schemas.openxmlformats.org/officeDocument/2006/relationships/hyperlink" Target="https://en.wikipedia.org/wiki/CSS" TargetMode="External"/><Relationship Id="rId54" Type="http://schemas.openxmlformats.org/officeDocument/2006/relationships/diagramColors" Target="diagrams/colors1.xm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en.wikipedia.org/wiki/Cascading_Style_Sheets" TargetMode="External"/><Relationship Id="rId23" Type="http://schemas.openxmlformats.org/officeDocument/2006/relationships/hyperlink" Target="https://en.wikipedia.org/wiki/HTML_element" TargetMode="External"/><Relationship Id="rId28" Type="http://schemas.openxmlformats.org/officeDocument/2006/relationships/hyperlink" Target="https://en.wikipedia.org/wiki/Hyperlink" TargetMode="External"/><Relationship Id="rId36" Type="http://schemas.openxmlformats.org/officeDocument/2006/relationships/hyperlink" Target="https://en.wikipedia.org/wiki/MathML" TargetMode="External"/><Relationship Id="rId49" Type="http://schemas.openxmlformats.org/officeDocument/2006/relationships/hyperlink" Target="https://en.wikipedia.org/wiki/MIME_media_type" TargetMode="External"/><Relationship Id="rId57" Type="http://schemas.openxmlformats.org/officeDocument/2006/relationships/image" Target="media/image8.png"/><Relationship Id="rId10" Type="http://schemas.openxmlformats.org/officeDocument/2006/relationships/image" Target="media/image1.png"/><Relationship Id="rId31" Type="http://schemas.openxmlformats.org/officeDocument/2006/relationships/hyperlink" Target="https://en.wikipedia.org/wiki/Presentation_semantics" TargetMode="External"/><Relationship Id="rId44" Type="http://schemas.openxmlformats.org/officeDocument/2006/relationships/hyperlink" Target="https://en.wikipedia.org/wiki/CSS" TargetMode="External"/><Relationship Id="rId52" Type="http://schemas.openxmlformats.org/officeDocument/2006/relationships/diagramLayout" Target="diagrams/layout1.xm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n.wikipedia.org/wiki/Markup_language" TargetMode="External"/><Relationship Id="rId18" Type="http://schemas.openxmlformats.org/officeDocument/2006/relationships/hyperlink" Target="https://en.wikipedia.org/wiki/Web_browser" TargetMode="External"/><Relationship Id="rId39" Type="http://schemas.openxmlformats.org/officeDocument/2006/relationships/hyperlink" Target="https://en.wikipedia.org/wiki/World_Wide_Web" TargetMode="External"/><Relationship Id="rId34" Type="http://schemas.openxmlformats.org/officeDocument/2006/relationships/hyperlink" Target="https://en.wikipedia.org/wiki/XML" TargetMode="External"/><Relationship Id="rId50" Type="http://schemas.openxmlformats.org/officeDocument/2006/relationships/hyperlink" Target="https://en.wikipedia.org/wiki/W3C_Markup_Validation_Service" TargetMode="External"/><Relationship Id="rId55" Type="http://schemas.microsoft.com/office/2007/relationships/diagramDrawing" Target="diagrams/drawing1.xml"/><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vis\AppData\Roaming\Microsoft\Templates\Modern%20student%20report.dotx"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5.png"/><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CA9408-17AD-4234-9CCD-E0151A2F5751}"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n-IN"/>
        </a:p>
      </dgm:t>
    </dgm:pt>
    <dgm:pt modelId="{B027A248-7FDF-48E7-AA13-6349C2186368}">
      <dgm:prSet phldrT="[Text]"/>
      <dgm:spPr/>
      <dgm:t>
        <a:bodyPr/>
        <a:lstStyle/>
        <a:p>
          <a:endParaRPr lang="en-IN"/>
        </a:p>
      </dgm:t>
    </dgm:pt>
    <dgm:pt modelId="{2998C9A5-AAF9-468C-A96A-5690E6601D6E}" type="parTrans" cxnId="{9829E711-B494-4C56-ADFD-8C31421DB873}">
      <dgm:prSet/>
      <dgm:spPr/>
      <dgm:t>
        <a:bodyPr/>
        <a:lstStyle/>
        <a:p>
          <a:endParaRPr lang="en-IN"/>
        </a:p>
      </dgm:t>
    </dgm:pt>
    <dgm:pt modelId="{2E0C40B1-67A4-45F8-B097-B71582A13E0D}" type="sibTrans" cxnId="{9829E711-B494-4C56-ADFD-8C31421DB873}">
      <dgm:prSet/>
      <dgm:spPr/>
      <dgm:t>
        <a:bodyPr/>
        <a:lstStyle/>
        <a:p>
          <a:endParaRPr lang="en-IN"/>
        </a:p>
      </dgm:t>
    </dgm:pt>
    <dgm:pt modelId="{D9635F08-64DF-43CF-9405-481A8B58CC12}">
      <dgm:prSet phldrT="[Text]"/>
      <dgm:spPr/>
      <dgm:t>
        <a:bodyPr/>
        <a:lstStyle/>
        <a:p>
          <a:endParaRPr lang="en-IN"/>
        </a:p>
      </dgm:t>
    </dgm:pt>
    <dgm:pt modelId="{42B1BFCB-700C-4B4D-BBDD-17935A72186B}" type="parTrans" cxnId="{6C03AC90-C388-4427-BB5D-475374F5C419}">
      <dgm:prSet/>
      <dgm:spPr/>
      <dgm:t>
        <a:bodyPr/>
        <a:lstStyle/>
        <a:p>
          <a:endParaRPr lang="en-IN"/>
        </a:p>
      </dgm:t>
    </dgm:pt>
    <dgm:pt modelId="{A191093F-DF02-424C-806F-536ED52CEF74}" type="sibTrans" cxnId="{6C03AC90-C388-4427-BB5D-475374F5C419}">
      <dgm:prSet/>
      <dgm:spPr/>
      <dgm:t>
        <a:bodyPr/>
        <a:lstStyle/>
        <a:p>
          <a:endParaRPr lang="en-IN"/>
        </a:p>
      </dgm:t>
    </dgm:pt>
    <dgm:pt modelId="{CE0287CC-423D-450F-A7AF-CE6D4E04277D}">
      <dgm:prSet phldrT="[Text]"/>
      <dgm:spPr/>
      <dgm:t>
        <a:bodyPr/>
        <a:lstStyle/>
        <a:p>
          <a:endParaRPr lang="en-IN"/>
        </a:p>
      </dgm:t>
    </dgm:pt>
    <dgm:pt modelId="{7D737B34-09DD-45B8-8277-F25F35670C96}" type="sibTrans" cxnId="{DB6BD184-5848-4B54-8BED-98C5FFEB2833}">
      <dgm:prSet/>
      <dgm:spPr/>
      <dgm:t>
        <a:bodyPr/>
        <a:lstStyle/>
        <a:p>
          <a:endParaRPr lang="en-IN"/>
        </a:p>
      </dgm:t>
    </dgm:pt>
    <dgm:pt modelId="{A92E2A94-7D3B-467C-9AA2-9A3F91F72E03}" type="parTrans" cxnId="{DB6BD184-5848-4B54-8BED-98C5FFEB2833}">
      <dgm:prSet/>
      <dgm:spPr/>
      <dgm:t>
        <a:bodyPr/>
        <a:lstStyle/>
        <a:p>
          <a:endParaRPr lang="en-IN"/>
        </a:p>
      </dgm:t>
    </dgm:pt>
    <dgm:pt modelId="{B70FC5BA-9E7F-4618-80A5-A3789720C5C5}" type="pres">
      <dgm:prSet presAssocID="{74CA9408-17AD-4234-9CCD-E0151A2F5751}" presName="Name0" presStyleCnt="0">
        <dgm:presLayoutVars>
          <dgm:chMax/>
          <dgm:chPref/>
          <dgm:dir/>
        </dgm:presLayoutVars>
      </dgm:prSet>
      <dgm:spPr/>
    </dgm:pt>
    <dgm:pt modelId="{EE3FC181-6C46-4933-8E7B-25177C8ED05E}" type="pres">
      <dgm:prSet presAssocID="{B027A248-7FDF-48E7-AA13-6349C2186368}" presName="composite" presStyleCnt="0"/>
      <dgm:spPr/>
    </dgm:pt>
    <dgm:pt modelId="{5C06157C-155B-4EBC-8E7A-EDB84472569E}" type="pres">
      <dgm:prSet presAssocID="{B027A248-7FDF-48E7-AA13-6349C2186368}" presName="ParentText" presStyleLbl="revTx" presStyleIdx="0" presStyleCnt="3">
        <dgm:presLayoutVars>
          <dgm:chMax val="0"/>
          <dgm:chPref val="0"/>
          <dgm:bulletEnabled val="1"/>
        </dgm:presLayoutVars>
      </dgm:prSet>
      <dgm:spPr/>
    </dgm:pt>
    <dgm:pt modelId="{AE22A908-76F8-44C7-9205-DB9B09A1BA7F}" type="pres">
      <dgm:prSet presAssocID="{B027A248-7FDF-48E7-AA13-6349C2186368}" presName="Accent1" presStyleLbl="parChTrans1D1" presStyleIdx="0" presStyleCnt="3"/>
      <dgm:spPr>
        <a:ln>
          <a:noFill/>
        </a:ln>
      </dgm:spPr>
    </dgm:pt>
    <dgm:pt modelId="{CEBD1727-37BA-4800-BA8B-EE0B2316A077}" type="pres">
      <dgm:prSet presAssocID="{B027A248-7FDF-48E7-AA13-6349C2186368}" presName="Image" presStyleLbl="alignImgPlace1" presStyleIdx="0" presStyleCnt="3" custScaleX="149878" custScaleY="17788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5000" r="-5000"/>
          </a:stretch>
        </a:blipFill>
      </dgm:spPr>
    </dgm:pt>
    <dgm:pt modelId="{4DDFE0A6-D8CF-4D5D-BE54-946012A95C00}" type="pres">
      <dgm:prSet presAssocID="{2E0C40B1-67A4-45F8-B097-B71582A13E0D}" presName="sibTrans" presStyleCnt="0"/>
      <dgm:spPr/>
    </dgm:pt>
    <dgm:pt modelId="{CDC231EE-08F7-4E59-85C1-4C8EFAE67351}" type="pres">
      <dgm:prSet presAssocID="{CE0287CC-423D-450F-A7AF-CE6D4E04277D}" presName="composite" presStyleCnt="0"/>
      <dgm:spPr/>
    </dgm:pt>
    <dgm:pt modelId="{74211AE5-037A-4749-9288-0A950DCC9CCB}" type="pres">
      <dgm:prSet presAssocID="{CE0287CC-423D-450F-A7AF-CE6D4E04277D}" presName="ParentText" presStyleLbl="revTx" presStyleIdx="1" presStyleCnt="3">
        <dgm:presLayoutVars>
          <dgm:chMax val="0"/>
          <dgm:chPref val="0"/>
          <dgm:bulletEnabled val="1"/>
        </dgm:presLayoutVars>
      </dgm:prSet>
      <dgm:spPr/>
    </dgm:pt>
    <dgm:pt modelId="{F2D5933D-EF2C-4BCD-8E27-12728A2120BD}" type="pres">
      <dgm:prSet presAssocID="{CE0287CC-423D-450F-A7AF-CE6D4E04277D}" presName="Accent1" presStyleLbl="parChTrans1D1" presStyleIdx="1" presStyleCnt="3"/>
      <dgm:spPr>
        <a:ln>
          <a:noFill/>
        </a:ln>
      </dgm:spPr>
    </dgm:pt>
    <dgm:pt modelId="{CCAE0048-9656-4851-80AA-B1985760987E}" type="pres">
      <dgm:prSet presAssocID="{CE0287CC-423D-450F-A7AF-CE6D4E04277D}" presName="Image" presStyleLbl="alignImgPlace1" presStyleIdx="1" presStyleCnt="3" custScaleX="148680" custScaleY="175168"/>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5000" r="-5000"/>
          </a:stretch>
        </a:blipFill>
      </dgm:spPr>
    </dgm:pt>
    <dgm:pt modelId="{268D361F-E406-4E1C-A3CE-BA28321E1869}" type="pres">
      <dgm:prSet presAssocID="{7D737B34-09DD-45B8-8277-F25F35670C96}" presName="sibTrans" presStyleCnt="0"/>
      <dgm:spPr/>
    </dgm:pt>
    <dgm:pt modelId="{39B59152-C3D1-4C5E-920A-DC3FC85400DA}" type="pres">
      <dgm:prSet presAssocID="{D9635F08-64DF-43CF-9405-481A8B58CC12}" presName="composite" presStyleCnt="0"/>
      <dgm:spPr/>
    </dgm:pt>
    <dgm:pt modelId="{09EB447E-2DCD-4974-89E9-02013C2C2B92}" type="pres">
      <dgm:prSet presAssocID="{D9635F08-64DF-43CF-9405-481A8B58CC12}" presName="ParentText" presStyleLbl="revTx" presStyleIdx="2" presStyleCnt="3">
        <dgm:presLayoutVars>
          <dgm:chMax val="0"/>
          <dgm:chPref val="0"/>
          <dgm:bulletEnabled val="1"/>
        </dgm:presLayoutVars>
      </dgm:prSet>
      <dgm:spPr/>
    </dgm:pt>
    <dgm:pt modelId="{207C376B-B53B-47F0-AED9-1EB021D6B7A0}" type="pres">
      <dgm:prSet presAssocID="{D9635F08-64DF-43CF-9405-481A8B58CC12}" presName="Accent1" presStyleLbl="parChTrans1D1" presStyleIdx="2" presStyleCnt="3"/>
      <dgm:spPr>
        <a:ln>
          <a:noFill/>
        </a:ln>
      </dgm:spPr>
    </dgm:pt>
    <dgm:pt modelId="{C889051C-66A7-4468-9C01-1D991C002CDF}" type="pres">
      <dgm:prSet presAssocID="{D9635F08-64DF-43CF-9405-481A8B58CC12}" presName="Image" presStyleLbl="alignImgPlace1" presStyleIdx="2" presStyleCnt="3" custScaleX="163330" custScaleY="192506"/>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5000" r="-5000"/>
          </a:stretch>
        </a:blipFill>
      </dgm:spPr>
    </dgm:pt>
  </dgm:ptLst>
  <dgm:cxnLst>
    <dgm:cxn modelId="{9829E711-B494-4C56-ADFD-8C31421DB873}" srcId="{74CA9408-17AD-4234-9CCD-E0151A2F5751}" destId="{B027A248-7FDF-48E7-AA13-6349C2186368}" srcOrd="0" destOrd="0" parTransId="{2998C9A5-AAF9-468C-A96A-5690E6601D6E}" sibTransId="{2E0C40B1-67A4-45F8-B097-B71582A13E0D}"/>
    <dgm:cxn modelId="{AC489D1F-6FDF-4858-8BD6-67CC8BFED8BE}" type="presOf" srcId="{CE0287CC-423D-450F-A7AF-CE6D4E04277D}" destId="{74211AE5-037A-4749-9288-0A950DCC9CCB}" srcOrd="0" destOrd="0" presId="urn:microsoft.com/office/officeart/2011/layout/Picture Frame"/>
    <dgm:cxn modelId="{9E8C052B-70F1-4B02-ACB6-0D118C579384}" type="presOf" srcId="{B027A248-7FDF-48E7-AA13-6349C2186368}" destId="{5C06157C-155B-4EBC-8E7A-EDB84472569E}" srcOrd="0" destOrd="0" presId="urn:microsoft.com/office/officeart/2011/layout/Picture Frame"/>
    <dgm:cxn modelId="{DB6BD184-5848-4B54-8BED-98C5FFEB2833}" srcId="{74CA9408-17AD-4234-9CCD-E0151A2F5751}" destId="{CE0287CC-423D-450F-A7AF-CE6D4E04277D}" srcOrd="1" destOrd="0" parTransId="{A92E2A94-7D3B-467C-9AA2-9A3F91F72E03}" sibTransId="{7D737B34-09DD-45B8-8277-F25F35670C96}"/>
    <dgm:cxn modelId="{6C03AC90-C388-4427-BB5D-475374F5C419}" srcId="{74CA9408-17AD-4234-9CCD-E0151A2F5751}" destId="{D9635F08-64DF-43CF-9405-481A8B58CC12}" srcOrd="2" destOrd="0" parTransId="{42B1BFCB-700C-4B4D-BBDD-17935A72186B}" sibTransId="{A191093F-DF02-424C-806F-536ED52CEF74}"/>
    <dgm:cxn modelId="{6136C4D9-1495-4B49-B9D0-99E1E17E1322}" type="presOf" srcId="{D9635F08-64DF-43CF-9405-481A8B58CC12}" destId="{09EB447E-2DCD-4974-89E9-02013C2C2B92}" srcOrd="0" destOrd="0" presId="urn:microsoft.com/office/officeart/2011/layout/Picture Frame"/>
    <dgm:cxn modelId="{734869DA-02EB-4A10-A0AD-84E8A648EF17}" type="presOf" srcId="{74CA9408-17AD-4234-9CCD-E0151A2F5751}" destId="{B70FC5BA-9E7F-4618-80A5-A3789720C5C5}" srcOrd="0" destOrd="0" presId="urn:microsoft.com/office/officeart/2011/layout/Picture Frame"/>
    <dgm:cxn modelId="{AB4FE99D-0A2F-4708-BC39-A07BD2038B6E}" type="presParOf" srcId="{B70FC5BA-9E7F-4618-80A5-A3789720C5C5}" destId="{EE3FC181-6C46-4933-8E7B-25177C8ED05E}" srcOrd="0" destOrd="0" presId="urn:microsoft.com/office/officeart/2011/layout/Picture Frame"/>
    <dgm:cxn modelId="{E4CCC009-BA51-4F76-A439-FCAF2A5D52EF}" type="presParOf" srcId="{EE3FC181-6C46-4933-8E7B-25177C8ED05E}" destId="{5C06157C-155B-4EBC-8E7A-EDB84472569E}" srcOrd="0" destOrd="0" presId="urn:microsoft.com/office/officeart/2011/layout/Picture Frame"/>
    <dgm:cxn modelId="{24E56B4C-9E02-4257-96B7-3AFFAE5AB3F0}" type="presParOf" srcId="{EE3FC181-6C46-4933-8E7B-25177C8ED05E}" destId="{AE22A908-76F8-44C7-9205-DB9B09A1BA7F}" srcOrd="1" destOrd="0" presId="urn:microsoft.com/office/officeart/2011/layout/Picture Frame"/>
    <dgm:cxn modelId="{4CDD9D34-E2B5-4BD8-8C78-F9C10F628BF3}" type="presParOf" srcId="{EE3FC181-6C46-4933-8E7B-25177C8ED05E}" destId="{CEBD1727-37BA-4800-BA8B-EE0B2316A077}" srcOrd="2" destOrd="0" presId="urn:microsoft.com/office/officeart/2011/layout/Picture Frame"/>
    <dgm:cxn modelId="{D9693527-B068-4871-85E7-CA5734BF7B2E}" type="presParOf" srcId="{B70FC5BA-9E7F-4618-80A5-A3789720C5C5}" destId="{4DDFE0A6-D8CF-4D5D-BE54-946012A95C00}" srcOrd="1" destOrd="0" presId="urn:microsoft.com/office/officeart/2011/layout/Picture Frame"/>
    <dgm:cxn modelId="{67813684-1FEE-4AE9-920F-1C4E3697A803}" type="presParOf" srcId="{B70FC5BA-9E7F-4618-80A5-A3789720C5C5}" destId="{CDC231EE-08F7-4E59-85C1-4C8EFAE67351}" srcOrd="2" destOrd="0" presId="urn:microsoft.com/office/officeart/2011/layout/Picture Frame"/>
    <dgm:cxn modelId="{56470945-6F67-4C7E-B724-FA31F34DD4F8}" type="presParOf" srcId="{CDC231EE-08F7-4E59-85C1-4C8EFAE67351}" destId="{74211AE5-037A-4749-9288-0A950DCC9CCB}" srcOrd="0" destOrd="0" presId="urn:microsoft.com/office/officeart/2011/layout/Picture Frame"/>
    <dgm:cxn modelId="{1AD26593-C0D4-4691-BF9D-794105270290}" type="presParOf" srcId="{CDC231EE-08F7-4E59-85C1-4C8EFAE67351}" destId="{F2D5933D-EF2C-4BCD-8E27-12728A2120BD}" srcOrd="1" destOrd="0" presId="urn:microsoft.com/office/officeart/2011/layout/Picture Frame"/>
    <dgm:cxn modelId="{8C029477-F6A6-445D-90A2-878742E2B697}" type="presParOf" srcId="{CDC231EE-08F7-4E59-85C1-4C8EFAE67351}" destId="{CCAE0048-9656-4851-80AA-B1985760987E}" srcOrd="2" destOrd="0" presId="urn:microsoft.com/office/officeart/2011/layout/Picture Frame"/>
    <dgm:cxn modelId="{1D768EEE-6EF8-4640-9ABE-DD4A148B2843}" type="presParOf" srcId="{B70FC5BA-9E7F-4618-80A5-A3789720C5C5}" destId="{268D361F-E406-4E1C-A3CE-BA28321E1869}" srcOrd="3" destOrd="0" presId="urn:microsoft.com/office/officeart/2011/layout/Picture Frame"/>
    <dgm:cxn modelId="{66751ED7-0017-49E8-A1A8-16890A19740A}" type="presParOf" srcId="{B70FC5BA-9E7F-4618-80A5-A3789720C5C5}" destId="{39B59152-C3D1-4C5E-920A-DC3FC85400DA}" srcOrd="4" destOrd="0" presId="urn:microsoft.com/office/officeart/2011/layout/Picture Frame"/>
    <dgm:cxn modelId="{9C3E45A9-1D29-42D7-8174-C9DD576A7D10}" type="presParOf" srcId="{39B59152-C3D1-4C5E-920A-DC3FC85400DA}" destId="{09EB447E-2DCD-4974-89E9-02013C2C2B92}" srcOrd="0" destOrd="0" presId="urn:microsoft.com/office/officeart/2011/layout/Picture Frame"/>
    <dgm:cxn modelId="{5CD3ADA8-63B5-4BC0-9F54-BD3C541AC247}" type="presParOf" srcId="{39B59152-C3D1-4C5E-920A-DC3FC85400DA}" destId="{207C376B-B53B-47F0-AED9-1EB021D6B7A0}" srcOrd="1" destOrd="0" presId="urn:microsoft.com/office/officeart/2011/layout/Picture Frame"/>
    <dgm:cxn modelId="{EE5507BE-9788-4CFB-BEA0-02A5C06CE015}" type="presParOf" srcId="{39B59152-C3D1-4C5E-920A-DC3FC85400DA}" destId="{C889051C-66A7-4468-9C01-1D991C002CDF}" srcOrd="2" destOrd="0" presId="urn:microsoft.com/office/officeart/2011/layout/Picture Frame"/>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89051C-66A7-4468-9C01-1D991C002CDF}">
      <dsp:nvSpPr>
        <dsp:cNvPr id="0" name=""/>
        <dsp:cNvSpPr/>
      </dsp:nvSpPr>
      <dsp:spPr>
        <a:xfrm>
          <a:off x="1292815" y="2869783"/>
          <a:ext cx="2888069" cy="2101253"/>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5000" r="-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AE0048-9656-4851-80AA-B1985760987E}">
      <dsp:nvSpPr>
        <dsp:cNvPr id="0" name=""/>
        <dsp:cNvSpPr/>
      </dsp:nvSpPr>
      <dsp:spPr>
        <a:xfrm>
          <a:off x="2842723" y="752414"/>
          <a:ext cx="2629022" cy="191200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5000" r="-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EBD1727-37BA-4800-BA8B-EE0B2316A077}">
      <dsp:nvSpPr>
        <dsp:cNvPr id="0" name=""/>
        <dsp:cNvSpPr/>
      </dsp:nvSpPr>
      <dsp:spPr>
        <a:xfrm>
          <a:off x="1953" y="737613"/>
          <a:ext cx="2650205" cy="194160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5000" r="-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C06157C-155B-4EBC-8E7A-EDB84472569E}">
      <dsp:nvSpPr>
        <dsp:cNvPr id="0" name=""/>
        <dsp:cNvSpPr/>
      </dsp:nvSpPr>
      <dsp:spPr>
        <a:xfrm>
          <a:off x="305539" y="2247796"/>
          <a:ext cx="1764621" cy="186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0" rIns="53340" bIns="0" numCol="1" spcCol="1270" anchor="b" anchorCtr="0">
          <a:noAutofit/>
        </a:bodyPr>
        <a:lstStyle/>
        <a:p>
          <a:pPr marL="0" lvl="0" indent="0" algn="l" defTabSz="622300">
            <a:lnSpc>
              <a:spcPct val="90000"/>
            </a:lnSpc>
            <a:spcBef>
              <a:spcPct val="0"/>
            </a:spcBef>
            <a:spcAft>
              <a:spcPct val="35000"/>
            </a:spcAft>
            <a:buNone/>
          </a:pPr>
          <a:endParaRPr lang="en-IN" sz="1400" kern="1200"/>
        </a:p>
      </dsp:txBody>
      <dsp:txXfrm>
        <a:off x="305539" y="2247796"/>
        <a:ext cx="1764621" cy="186772"/>
      </dsp:txXfrm>
    </dsp:sp>
    <dsp:sp modelId="{AE22A908-76F8-44C7-9205-DB9B09A1BA7F}">
      <dsp:nvSpPr>
        <dsp:cNvPr id="0" name=""/>
        <dsp:cNvSpPr/>
      </dsp:nvSpPr>
      <dsp:spPr>
        <a:xfrm>
          <a:off x="305539" y="1303594"/>
          <a:ext cx="1767670" cy="1135697"/>
        </a:xfrm>
        <a:prstGeom prst="rect">
          <a:avLst/>
        </a:pr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74211AE5-037A-4749-9288-0A950DCC9CCB}">
      <dsp:nvSpPr>
        <dsp:cNvPr id="0" name=""/>
        <dsp:cNvSpPr/>
      </dsp:nvSpPr>
      <dsp:spPr>
        <a:xfrm>
          <a:off x="3135717" y="2247796"/>
          <a:ext cx="1764621" cy="186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0" rIns="53340" bIns="0" numCol="1" spcCol="1270" anchor="b" anchorCtr="0">
          <a:noAutofit/>
        </a:bodyPr>
        <a:lstStyle/>
        <a:p>
          <a:pPr marL="0" lvl="0" indent="0" algn="l" defTabSz="622300">
            <a:lnSpc>
              <a:spcPct val="90000"/>
            </a:lnSpc>
            <a:spcBef>
              <a:spcPct val="0"/>
            </a:spcBef>
            <a:spcAft>
              <a:spcPct val="35000"/>
            </a:spcAft>
            <a:buNone/>
          </a:pPr>
          <a:endParaRPr lang="en-IN" sz="1400" kern="1200"/>
        </a:p>
      </dsp:txBody>
      <dsp:txXfrm>
        <a:off x="3135717" y="2247796"/>
        <a:ext cx="1764621" cy="186772"/>
      </dsp:txXfrm>
    </dsp:sp>
    <dsp:sp modelId="{F2D5933D-EF2C-4BCD-8E27-12728A2120BD}">
      <dsp:nvSpPr>
        <dsp:cNvPr id="0" name=""/>
        <dsp:cNvSpPr/>
      </dsp:nvSpPr>
      <dsp:spPr>
        <a:xfrm>
          <a:off x="3135717" y="1303594"/>
          <a:ext cx="1767670" cy="1135697"/>
        </a:xfrm>
        <a:prstGeom prst="rect">
          <a:avLst/>
        </a:pr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09EB447E-2DCD-4974-89E9-02013C2C2B92}">
      <dsp:nvSpPr>
        <dsp:cNvPr id="0" name=""/>
        <dsp:cNvSpPr/>
      </dsp:nvSpPr>
      <dsp:spPr>
        <a:xfrm>
          <a:off x="1715332" y="4459790"/>
          <a:ext cx="1764621" cy="186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0" rIns="53340" bIns="0" numCol="1" spcCol="1270" anchor="b" anchorCtr="0">
          <a:noAutofit/>
        </a:bodyPr>
        <a:lstStyle/>
        <a:p>
          <a:pPr marL="0" lvl="0" indent="0" algn="l" defTabSz="622300">
            <a:lnSpc>
              <a:spcPct val="90000"/>
            </a:lnSpc>
            <a:spcBef>
              <a:spcPct val="0"/>
            </a:spcBef>
            <a:spcAft>
              <a:spcPct val="35000"/>
            </a:spcAft>
            <a:buNone/>
          </a:pPr>
          <a:endParaRPr lang="en-IN" sz="1400" kern="1200"/>
        </a:p>
      </dsp:txBody>
      <dsp:txXfrm>
        <a:off x="1715332" y="4459790"/>
        <a:ext cx="1764621" cy="186772"/>
      </dsp:txXfrm>
    </dsp:sp>
    <dsp:sp modelId="{207C376B-B53B-47F0-AED9-1EB021D6B7A0}">
      <dsp:nvSpPr>
        <dsp:cNvPr id="0" name=""/>
        <dsp:cNvSpPr/>
      </dsp:nvSpPr>
      <dsp:spPr>
        <a:xfrm>
          <a:off x="1715332" y="3515588"/>
          <a:ext cx="1767670" cy="1135697"/>
        </a:xfrm>
        <a:prstGeom prst="rect">
          <a:avLst/>
        </a:prstGeom>
        <a:noFill/>
        <a:ln w="25400" cap="flat" cmpd="sng" algn="ctr">
          <a:noFill/>
          <a:prstDash val="solid"/>
        </a:ln>
        <a:effectLst/>
      </dsp:spPr>
      <dsp:style>
        <a:lnRef idx="2">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EC90497ED942A987D4BF32B5AF8B88"/>
        <w:category>
          <w:name w:val="General"/>
          <w:gallery w:val="placeholder"/>
        </w:category>
        <w:types>
          <w:type w:val="bbPlcHdr"/>
        </w:types>
        <w:behaviors>
          <w:behavior w:val="content"/>
        </w:behaviors>
        <w:guid w:val="{FCCBF015-C02B-4AE3-9348-8E87BA937C78}"/>
      </w:docPartPr>
      <w:docPartBody>
        <w:p w:rsidR="006B635B" w:rsidRDefault="00000000">
          <w:pPr>
            <w:pStyle w:val="EBEC90497ED942A987D4BF32B5AF8B88"/>
          </w:pPr>
          <w:r w:rsidRPr="00DF198B">
            <w:t>—</w:t>
          </w:r>
        </w:p>
      </w:docPartBody>
    </w:docPart>
    <w:docPart>
      <w:docPartPr>
        <w:name w:val="D227E067DDBC4A40AB44CAE365BDE689"/>
        <w:category>
          <w:name w:val="General"/>
          <w:gallery w:val="placeholder"/>
        </w:category>
        <w:types>
          <w:type w:val="bbPlcHdr"/>
        </w:types>
        <w:behaviors>
          <w:behavior w:val="content"/>
        </w:behaviors>
        <w:guid w:val="{53DF94BE-91A5-49C7-B117-87155637D325}"/>
      </w:docPartPr>
      <w:docPartBody>
        <w:p w:rsidR="006B635B" w:rsidRDefault="00000000">
          <w:pPr>
            <w:pStyle w:val="D227E067DDBC4A40AB44CAE365BDE689"/>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8CB"/>
    <w:rsid w:val="00167837"/>
    <w:rsid w:val="006B635B"/>
    <w:rsid w:val="00AE18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EC90497ED942A987D4BF32B5AF8B88">
    <w:name w:val="EBEC90497ED942A987D4BF32B5AF8B88"/>
  </w:style>
  <w:style w:type="paragraph" w:customStyle="1" w:styleId="D227E067DDBC4A40AB44CAE365BDE689">
    <w:name w:val="D227E067DDBC4A40AB44CAE365BDE689"/>
  </w:style>
  <w:style w:type="paragraph" w:customStyle="1" w:styleId="69CA1B249FFC4122BFDF9D363058641E">
    <w:name w:val="69CA1B249FFC4122BFDF9D36305864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13</Pages>
  <Words>1610</Words>
  <Characters>9181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2022-09-22T00:14:00Z</dcterms:created>
  <dcterms:modified xsi:type="dcterms:W3CDTF">2022-09-22T00:14:00Z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